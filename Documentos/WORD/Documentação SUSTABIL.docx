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ECDB9" w14:textId="33A07D01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4C9B0665" w:rsidR="00370E34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</w:p>
    <w:p w14:paraId="72512F53" w14:textId="12432723" w:rsidR="00225207" w:rsidRDefault="00225207" w:rsidP="00E07423">
      <w:pPr>
        <w:pStyle w:val="NormalGrande"/>
      </w:pPr>
      <w:r>
        <w:t>anderson mariano</w:t>
      </w:r>
      <w:r w:rsidR="00F973C1">
        <w:t xml:space="preserve"> ferreira macedo</w:t>
      </w:r>
    </w:p>
    <w:p w14:paraId="2A857334" w14:textId="1C3941A0" w:rsidR="00225207" w:rsidRDefault="00225207" w:rsidP="00E07423">
      <w:pPr>
        <w:pStyle w:val="NormalGrande"/>
      </w:pPr>
      <w:r>
        <w:t>Felipe Mallasen Mazurkieviz</w:t>
      </w:r>
    </w:p>
    <w:p w14:paraId="57ED3268" w14:textId="22F8B832" w:rsidR="00225207" w:rsidRDefault="00225207" w:rsidP="00225207">
      <w:pPr>
        <w:pStyle w:val="NormalGrande"/>
      </w:pPr>
      <w:r>
        <w:t xml:space="preserve">gabriel </w:t>
      </w:r>
      <w:r w:rsidR="00F973C1">
        <w:t xml:space="preserve">vicolla </w:t>
      </w:r>
      <w:r>
        <w:t>ferraz</w:t>
      </w:r>
    </w:p>
    <w:p w14:paraId="5B9756E3" w14:textId="4C304794" w:rsidR="00225207" w:rsidRDefault="00225207" w:rsidP="00225207">
      <w:pPr>
        <w:pStyle w:val="NormalGrande"/>
      </w:pPr>
      <w:r>
        <w:t>gabriel wesley</w:t>
      </w:r>
      <w:r w:rsidR="00F973C1">
        <w:t xml:space="preserve"> pimenta santos</w:t>
      </w:r>
    </w:p>
    <w:p w14:paraId="28100F3B" w14:textId="470CEE2F" w:rsidR="00225207" w:rsidRDefault="00225207" w:rsidP="00E07423">
      <w:pPr>
        <w:pStyle w:val="NormalGrande"/>
      </w:pPr>
      <w:r>
        <w:t>Jean sousa</w:t>
      </w:r>
      <w:r w:rsidR="00F973C1">
        <w:t xml:space="preserve"> silva</w:t>
      </w:r>
    </w:p>
    <w:p w14:paraId="3ED40598" w14:textId="3A332875" w:rsidR="00225207" w:rsidRDefault="00225207" w:rsidP="00E07423">
      <w:pPr>
        <w:pStyle w:val="NormalGrande"/>
      </w:pPr>
      <w:r>
        <w:t>lucas ferreira dos santos</w:t>
      </w:r>
    </w:p>
    <w:p w14:paraId="38EEE280" w14:textId="514DF583" w:rsidR="00225207" w:rsidRPr="004C56C6" w:rsidRDefault="00225207" w:rsidP="00E07423">
      <w:pPr>
        <w:pStyle w:val="NormalGrande"/>
      </w:pPr>
    </w:p>
    <w:p w14:paraId="6E0402B1" w14:textId="77777777" w:rsidR="00370E34" w:rsidRPr="004C56C6" w:rsidRDefault="00370E34" w:rsidP="00E07423">
      <w:pPr>
        <w:pStyle w:val="NormalGrande"/>
      </w:pP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3A1D00CB" w:rsidR="00DB04D5" w:rsidRPr="004C56C6" w:rsidRDefault="00225207" w:rsidP="00DB04D5">
      <w:pPr>
        <w:pStyle w:val="NormalGrande"/>
      </w:pPr>
      <w:r>
        <w:t>sustabil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0FF1F724" w:rsidR="00370E34" w:rsidRDefault="00225207" w:rsidP="00E07423">
      <w:pPr>
        <w:pStyle w:val="NormalGrande"/>
      </w:pPr>
      <w:r>
        <w:t>2020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0133CABC" w14:textId="5ED9C8E7" w:rsidR="007C0DC9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7C0DC9">
        <w:t>1</w:t>
      </w:r>
      <w:r w:rsidR="007C0DC9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7C0DC9">
        <w:t>VISÃO DO PROJETO</w:t>
      </w:r>
      <w:r w:rsidR="007C0DC9">
        <w:tab/>
      </w:r>
      <w:r w:rsidR="007C0DC9">
        <w:fldChar w:fldCharType="begin"/>
      </w:r>
      <w:r w:rsidR="007C0DC9">
        <w:instrText xml:space="preserve"> PAGEREF _Toc512519587 \h </w:instrText>
      </w:r>
      <w:r w:rsidR="007C0DC9">
        <w:fldChar w:fldCharType="separate"/>
      </w:r>
      <w:r w:rsidR="007C0DC9">
        <w:t>5</w:t>
      </w:r>
      <w:r w:rsidR="007C0DC9">
        <w:fldChar w:fldCharType="end"/>
      </w:r>
    </w:p>
    <w:p w14:paraId="3AF54033" w14:textId="0E0B4E98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DACBD51" w14:textId="35A35FD7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E7BB19" w14:textId="30C8392A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3016C7F" w14:textId="367873DD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8AC29BD" w14:textId="5A2D25BF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FCA1D2F" w14:textId="5D207D1D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_Toc512519593 \h </w:instrText>
      </w:r>
      <w:r>
        <w:fldChar w:fldCharType="separate"/>
      </w:r>
      <w:r>
        <w:t>7</w:t>
      </w:r>
      <w:r>
        <w:fldChar w:fldCharType="end"/>
      </w:r>
    </w:p>
    <w:p w14:paraId="07CE9913" w14:textId="237F27BA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BD33144" w14:textId="41FB6998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015BC7F" w14:textId="7F58F316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CED0FDB" w14:textId="2AA60348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D86157C" w14:textId="556ED7BA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Sprints / 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BF2F01E" w14:textId="3B4BAF8E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E2667A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E2667A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_Toc512519599 \h </w:instrText>
      </w:r>
      <w:r>
        <w:fldChar w:fldCharType="separate"/>
      </w:r>
      <w:r>
        <w:t>9</w:t>
      </w:r>
      <w:r>
        <w:fldChar w:fldCharType="end"/>
      </w:r>
    </w:p>
    <w:p w14:paraId="71F27FF8" w14:textId="20852DAC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– Aquisição de dados Arduino</w:t>
      </w:r>
      <w:r w:rsidR="007C3A60">
        <w:rPr>
          <w:b/>
          <w:noProof/>
        </w:rPr>
        <w:t>/SIMULADOR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F243B76" w14:textId="685D212A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0A0D23" w14:textId="085E635D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8A6C784" w14:textId="33AAB8A5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F9B7E04" w14:textId="5ACC3900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_Toc512519605 \h </w:instrText>
      </w:r>
      <w:r>
        <w:fldChar w:fldCharType="separate"/>
      </w:r>
      <w:r>
        <w:t>11</w:t>
      </w:r>
      <w:r>
        <w:fldChar w:fldCharType="end"/>
      </w:r>
    </w:p>
    <w:p w14:paraId="4B3E4834" w14:textId="26E48F32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F64CA2F" w14:textId="35F1FF2C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Atendimento e Suporte</w:t>
      </w:r>
      <w:r w:rsidR="00C17003">
        <w:rPr>
          <w:b/>
          <w:noProof/>
        </w:rPr>
        <w:t xml:space="preserve"> / FERRAMENTA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8AD3801" w14:textId="776B3435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_Toc512519608 \h </w:instrText>
      </w:r>
      <w:r>
        <w:fldChar w:fldCharType="separate"/>
      </w:r>
      <w:r>
        <w:t>13</w:t>
      </w:r>
      <w:r>
        <w:fldChar w:fldCharType="end"/>
      </w:r>
    </w:p>
    <w:p w14:paraId="384A4A6B" w14:textId="6C9FA180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515AC5D" w14:textId="708689D8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B8215D1" w14:textId="4CF029BC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88BEF4E" w14:textId="69D7E788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_Toc512519612 \h </w:instrText>
      </w:r>
      <w:r>
        <w:fldChar w:fldCharType="separate"/>
      </w:r>
      <w:r>
        <w:t>14</w:t>
      </w:r>
      <w:r>
        <w:fldChar w:fldCharType="end"/>
      </w:r>
    </w:p>
    <w:p w14:paraId="276E2D78" w14:textId="561A4D20" w:rsidR="00370E34" w:rsidRPr="00F973C1" w:rsidRDefault="005900C5" w:rsidP="00F973C1">
      <w:pPr>
        <w:rPr>
          <w:noProof/>
        </w:rPr>
      </w:pPr>
      <w:r>
        <w:fldChar w:fldCharType="end"/>
      </w:r>
      <w:r w:rsidR="00370E34"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E03E40" w:rsidP="0080036E">
      <w:pPr>
        <w:pStyle w:val="FolhadeRostodosCaptulos"/>
      </w:pPr>
      <w:r>
        <w:lastRenderedPageBreak/>
        <w:fldChar w:fldCharType="begin"/>
      </w:r>
      <w:r>
        <w:instrText xml:space="preserve"> REF _Ref125306779 \w </w:instrText>
      </w:r>
      <w:r>
        <w:fldChar w:fldCharType="separate"/>
      </w:r>
      <w:r w:rsidR="008841DA">
        <w:t>1</w:t>
      </w:r>
      <w:r>
        <w:fldChar w:fldCharType="end"/>
      </w:r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512519587"/>
      <w:bookmarkEnd w:id="2"/>
      <w:bookmarkEnd w:id="3"/>
      <w:r>
        <w:lastRenderedPageBreak/>
        <w:t>VISÃO DO PROJETO</w:t>
      </w:r>
      <w:bookmarkEnd w:id="4"/>
    </w:p>
    <w:p w14:paraId="0FB1953D" w14:textId="5D52E96B" w:rsidR="00370E34" w:rsidRPr="0009731A" w:rsidRDefault="00370E34" w:rsidP="003F4E12">
      <w:pPr>
        <w:pStyle w:val="Ttulo2"/>
        <w:rPr>
          <w:b/>
        </w:rPr>
      </w:pPr>
      <w:r w:rsidRPr="00192CAB">
        <w:rPr>
          <w:b/>
        </w:rPr>
        <w:tab/>
      </w:r>
      <w:bookmarkStart w:id="5" w:name="_Toc512519588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  <w:r w:rsidR="003F4E12">
        <w:rPr>
          <w:noProof/>
        </w:rPr>
        <w:t xml:space="preserve"> </w:t>
      </w:r>
    </w:p>
    <w:p w14:paraId="1E149529" w14:textId="27AD19F3" w:rsidR="0009731A" w:rsidRDefault="0009731A" w:rsidP="0009731A">
      <w:pPr>
        <w:pStyle w:val="NormalGrande"/>
        <w:jc w:val="left"/>
        <w:rPr>
          <w:b w:val="0"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4E64D36D" wp14:editId="7CD7661C">
            <wp:simplePos x="0" y="0"/>
            <wp:positionH relativeFrom="margin">
              <wp:posOffset>621030</wp:posOffset>
            </wp:positionH>
            <wp:positionV relativeFrom="margin">
              <wp:posOffset>1165860</wp:posOffset>
            </wp:positionV>
            <wp:extent cx="1765005" cy="1301733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05" cy="130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731A">
        <w:rPr>
          <w:noProof/>
          <w:sz w:val="20"/>
          <w:szCs w:val="20"/>
        </w:rPr>
        <w:t xml:space="preserve">Nome do grupo: </w:t>
      </w:r>
      <w:r w:rsidRPr="0009731A">
        <w:rPr>
          <w:b w:val="0"/>
          <w:bCs/>
          <w:noProof/>
          <w:sz w:val="20"/>
          <w:szCs w:val="20"/>
        </w:rPr>
        <w:t xml:space="preserve">SUSTABIL, </w:t>
      </w:r>
      <w:r w:rsidRPr="0009731A">
        <w:rPr>
          <w:b w:val="0"/>
          <w:bCs/>
          <w:sz w:val="20"/>
          <w:szCs w:val="20"/>
        </w:rPr>
        <w:t>anderson mariano</w:t>
      </w:r>
      <w:r w:rsidR="00F973C1">
        <w:rPr>
          <w:b w:val="0"/>
          <w:bCs/>
          <w:sz w:val="20"/>
          <w:szCs w:val="20"/>
        </w:rPr>
        <w:t xml:space="preserve"> ferreira macedo</w:t>
      </w:r>
      <w:r w:rsidRPr="0009731A">
        <w:rPr>
          <w:b w:val="0"/>
          <w:bCs/>
          <w:sz w:val="20"/>
          <w:szCs w:val="20"/>
        </w:rPr>
        <w:t>, Felipe Mallasen Mazurkieviz,</w:t>
      </w:r>
      <w:r>
        <w:rPr>
          <w:b w:val="0"/>
          <w:bCs/>
          <w:sz w:val="20"/>
          <w:szCs w:val="20"/>
        </w:rPr>
        <w:t xml:space="preserve"> </w:t>
      </w:r>
      <w:r w:rsidRPr="0009731A">
        <w:rPr>
          <w:b w:val="0"/>
          <w:bCs/>
          <w:sz w:val="20"/>
          <w:szCs w:val="20"/>
        </w:rPr>
        <w:t>gabriel</w:t>
      </w:r>
      <w:r w:rsidR="00F973C1">
        <w:rPr>
          <w:b w:val="0"/>
          <w:bCs/>
          <w:sz w:val="20"/>
          <w:szCs w:val="20"/>
        </w:rPr>
        <w:t xml:space="preserve"> vicolla</w:t>
      </w:r>
      <w:r w:rsidRPr="0009731A">
        <w:rPr>
          <w:b w:val="0"/>
          <w:bCs/>
          <w:sz w:val="20"/>
          <w:szCs w:val="20"/>
        </w:rPr>
        <w:t xml:space="preserve"> ferraz, gabriel wesley</w:t>
      </w:r>
      <w:r w:rsidR="00F973C1">
        <w:rPr>
          <w:b w:val="0"/>
          <w:bCs/>
          <w:sz w:val="20"/>
          <w:szCs w:val="20"/>
        </w:rPr>
        <w:t xml:space="preserve"> pimenta santos</w:t>
      </w:r>
      <w:r w:rsidRPr="0009731A">
        <w:rPr>
          <w:b w:val="0"/>
          <w:bCs/>
          <w:sz w:val="20"/>
          <w:szCs w:val="20"/>
        </w:rPr>
        <w:t>, Jean sousa</w:t>
      </w:r>
      <w:r w:rsidR="00F973C1">
        <w:rPr>
          <w:b w:val="0"/>
          <w:bCs/>
          <w:sz w:val="20"/>
          <w:szCs w:val="20"/>
        </w:rPr>
        <w:t xml:space="preserve"> silva</w:t>
      </w:r>
      <w:r w:rsidRPr="0009731A">
        <w:rPr>
          <w:b w:val="0"/>
          <w:bCs/>
          <w:sz w:val="20"/>
          <w:szCs w:val="20"/>
        </w:rPr>
        <w:t>, lucas ferreira dos santos</w:t>
      </w:r>
      <w:r>
        <w:rPr>
          <w:b w:val="0"/>
          <w:bCs/>
          <w:sz w:val="20"/>
          <w:szCs w:val="20"/>
        </w:rPr>
        <w:t>.</w:t>
      </w:r>
    </w:p>
    <w:p w14:paraId="33E37922" w14:textId="25FFCE2B" w:rsidR="0009731A" w:rsidRDefault="0009731A" w:rsidP="0009731A">
      <w:pPr>
        <w:pStyle w:val="NormalGrande"/>
        <w:jc w:val="left"/>
        <w:rPr>
          <w:b w:val="0"/>
          <w:bCs/>
          <w:sz w:val="20"/>
          <w:szCs w:val="20"/>
        </w:rPr>
      </w:pPr>
    </w:p>
    <w:p w14:paraId="30311E73" w14:textId="4A9179D5" w:rsidR="0009731A" w:rsidRPr="0009731A" w:rsidRDefault="0009731A" w:rsidP="00C45F7F">
      <w:pPr>
        <w:pStyle w:val="NormalGrande"/>
        <w:tabs>
          <w:tab w:val="left" w:pos="2149"/>
        </w:tabs>
        <w:jc w:val="left"/>
        <w:rPr>
          <w:b w:val="0"/>
          <w:bCs/>
          <w:sz w:val="20"/>
          <w:szCs w:val="20"/>
        </w:rPr>
      </w:pPr>
      <w:r w:rsidRPr="0009731A">
        <w:rPr>
          <w:sz w:val="20"/>
          <w:szCs w:val="20"/>
        </w:rPr>
        <w:t>LOgomarca</w:t>
      </w:r>
      <w:r>
        <w:rPr>
          <w:b w:val="0"/>
          <w:bCs/>
          <w:sz w:val="20"/>
          <w:szCs w:val="20"/>
        </w:rPr>
        <w:t>:</w:t>
      </w:r>
      <w:r w:rsidRPr="0009731A">
        <w:t xml:space="preserve"> </w:t>
      </w:r>
      <w:r w:rsidR="00C45F7F">
        <w:tab/>
      </w:r>
    </w:p>
    <w:p w14:paraId="7B6AA629" w14:textId="167EE8EB" w:rsidR="0009731A" w:rsidRDefault="0009731A" w:rsidP="003F4E12">
      <w:pPr>
        <w:rPr>
          <w:noProof/>
        </w:rPr>
      </w:pPr>
    </w:p>
    <w:p w14:paraId="73E36D5F" w14:textId="10641718" w:rsidR="0009731A" w:rsidRDefault="0009731A" w:rsidP="003F4E12">
      <w:pPr>
        <w:rPr>
          <w:noProof/>
        </w:rPr>
      </w:pPr>
      <w:r w:rsidRPr="0009731A">
        <w:rPr>
          <w:b/>
          <w:bCs/>
          <w:noProof/>
        </w:rPr>
        <w:t>Posicionamento no mercado / acadêmico</w:t>
      </w:r>
      <w:r>
        <w:rPr>
          <w:noProof/>
        </w:rPr>
        <w:t>: Abast</w:t>
      </w:r>
      <w:r w:rsidR="00F973C1">
        <w:rPr>
          <w:noProof/>
        </w:rPr>
        <w:t>e</w:t>
      </w:r>
      <w:r>
        <w:rPr>
          <w:noProof/>
        </w:rPr>
        <w:t>cimento de água tratada.</w:t>
      </w:r>
    </w:p>
    <w:p w14:paraId="2AB6FB09" w14:textId="5B8E484C" w:rsidR="003F4E12" w:rsidRPr="00192CAB" w:rsidRDefault="00084588" w:rsidP="003F4E12">
      <w:pPr>
        <w:pStyle w:val="Ttulo2"/>
        <w:rPr>
          <w:b/>
        </w:rPr>
      </w:pPr>
      <w:bookmarkStart w:id="6" w:name="_Toc124080447"/>
      <w:r>
        <w:rPr>
          <w:b/>
        </w:rPr>
        <w:t>CONTEXTO</w:t>
      </w:r>
    </w:p>
    <w:p w14:paraId="4AED08E3" w14:textId="56B6CBD1" w:rsidR="00980662" w:rsidRPr="00980662" w:rsidRDefault="00980662" w:rsidP="00980662">
      <w:pPr>
        <w:rPr>
          <w:rFonts w:cs="Arial"/>
        </w:rPr>
      </w:pPr>
      <w:r w:rsidRPr="0016751F">
        <w:rPr>
          <w:rFonts w:cs="Arial"/>
        </w:rPr>
        <w:t xml:space="preserve">O </w:t>
      </w:r>
      <w:r>
        <w:rPr>
          <w:rFonts w:cs="Arial"/>
        </w:rPr>
        <w:t>B</w:t>
      </w:r>
      <w:r w:rsidRPr="0016751F">
        <w:rPr>
          <w:rFonts w:cs="Arial"/>
        </w:rPr>
        <w:t>rasil atualmente desperdiça uma enorme quantidade de água tratada todos os anos,</w:t>
      </w:r>
      <w:r>
        <w:rPr>
          <w:rFonts w:cs="Arial"/>
        </w:rPr>
        <w:t xml:space="preserve"> de acordo </w:t>
      </w:r>
      <w:r w:rsidR="00ED0474">
        <w:rPr>
          <w:rFonts w:cs="Arial"/>
        </w:rPr>
        <w:t xml:space="preserve">estudo do </w:t>
      </w:r>
      <w:r w:rsidR="00ED0474" w:rsidRPr="00ED0474">
        <w:rPr>
          <w:rFonts w:cs="Arial"/>
          <w:color w:val="333333"/>
          <w:spacing w:val="-8"/>
          <w:shd w:val="clear" w:color="auto" w:fill="FFFFFF"/>
        </w:rPr>
        <w:t>Instituto Trata Brasil </w:t>
      </w:r>
      <w:r w:rsidR="00ED0474" w:rsidRPr="00ED0474">
        <w:rPr>
          <w:rFonts w:cs="Arial"/>
        </w:rPr>
        <w:t>cerca de 40</w:t>
      </w:r>
      <w:r w:rsidR="00243EF2" w:rsidRPr="00ED0474">
        <w:rPr>
          <w:rFonts w:cs="Arial"/>
        </w:rPr>
        <w:t xml:space="preserve">% da água tratada em todo o </w:t>
      </w:r>
      <w:r w:rsidR="00262E4A" w:rsidRPr="00ED0474">
        <w:rPr>
          <w:rFonts w:cs="Arial"/>
        </w:rPr>
        <w:t>país é desperdiçada</w:t>
      </w:r>
      <w:r w:rsidR="00ED0474" w:rsidRPr="00ED0474">
        <w:rPr>
          <w:rFonts w:cs="Arial"/>
        </w:rPr>
        <w:t>, por conta de vazamentos</w:t>
      </w:r>
      <w:r>
        <w:rPr>
          <w:rFonts w:cs="Arial"/>
        </w:rPr>
        <w:t>.</w:t>
      </w:r>
      <w:r w:rsidRPr="00980662">
        <w:rPr>
          <w:rFonts w:cs="Arial"/>
          <w:color w:val="000000" w:themeColor="text1"/>
        </w:rPr>
        <w:t xml:space="preserve"> </w:t>
      </w:r>
      <w:r>
        <w:rPr>
          <w:rFonts w:cs="Arial"/>
          <w:color w:val="000000" w:themeColor="text1"/>
        </w:rPr>
        <w:t xml:space="preserve">Grande parte desta perda de água tratada, se encontra na região nordeste, cerca de 55% no índice de perda na distribuição, o Sudeste com 34%, já as demais regiões juntas somam 20%. </w:t>
      </w:r>
      <w:r w:rsidRPr="00A476AD">
        <w:rPr>
          <w:rFonts w:cs="Arial"/>
        </w:rPr>
        <w:t>Hoje em dia a detecção destes vazamentos se faz por “olho nu” ou por um hidrômetro, ou seja, um processo que pode levar muito tempo e uma imprecisão muito grande</w:t>
      </w:r>
      <w:r>
        <w:rPr>
          <w:rFonts w:cs="Arial"/>
        </w:rPr>
        <w:t>.</w:t>
      </w:r>
    </w:p>
    <w:p w14:paraId="19E27546" w14:textId="4A958854" w:rsidR="003F4E12" w:rsidRPr="00192CAB" w:rsidRDefault="00084588" w:rsidP="003F4E12">
      <w:pPr>
        <w:pStyle w:val="Ttulo2"/>
        <w:rPr>
          <w:b/>
        </w:rPr>
      </w:pPr>
      <w:r w:rsidRPr="00084588">
        <w:rPr>
          <w:b/>
        </w:rPr>
        <w:t>Problema / justificativa do projeto</w:t>
      </w:r>
    </w:p>
    <w:p w14:paraId="35EA34EA" w14:textId="2B3EF690" w:rsidR="003F4E12" w:rsidRDefault="00980662" w:rsidP="003712CA">
      <w:pPr>
        <w:rPr>
          <w:rFonts w:cs="Arial"/>
        </w:rPr>
      </w:pPr>
      <w:r w:rsidRPr="00ED0474">
        <w:rPr>
          <w:rFonts w:cs="Arial"/>
        </w:rPr>
        <w:t xml:space="preserve">Ao </w:t>
      </w:r>
      <w:r>
        <w:rPr>
          <w:rFonts w:cs="Arial"/>
        </w:rPr>
        <w:t xml:space="preserve">ano são gastos por volta de R$ </w:t>
      </w:r>
      <w:r w:rsidRPr="00FE4F90">
        <w:rPr>
          <w:rFonts w:cs="Arial"/>
        </w:rPr>
        <w:t xml:space="preserve">12 </w:t>
      </w:r>
      <w:r>
        <w:rPr>
          <w:rFonts w:cs="Arial"/>
        </w:rPr>
        <w:t xml:space="preserve">Bilhões aos cofres públicos por conta de vazamentos de água, este valor vem aumentado nos últimos tempos, sendo que tendência é aumentar de forma exponencial, pois não existe uma forma rápida e eficaz para conter esse problema ou amenizá-lo. </w:t>
      </w:r>
    </w:p>
    <w:p w14:paraId="449F6A91" w14:textId="55768552" w:rsidR="00980662" w:rsidRDefault="00980662" w:rsidP="003712CA"/>
    <w:p w14:paraId="74FCC51A" w14:textId="0D717A8D" w:rsidR="003F4E12" w:rsidRPr="00192CAB" w:rsidRDefault="00CE6EFB" w:rsidP="003F4E12">
      <w:pPr>
        <w:pStyle w:val="Ttulo2"/>
        <w:rPr>
          <w:b/>
        </w:rPr>
      </w:pPr>
      <w:bookmarkStart w:id="7" w:name="_Toc512519591"/>
      <w:r w:rsidRPr="00192CAB">
        <w:rPr>
          <w:b/>
        </w:rPr>
        <w:t>objetivo da solução</w:t>
      </w:r>
      <w:bookmarkEnd w:id="7"/>
    </w:p>
    <w:p w14:paraId="4EF250E7" w14:textId="35046727" w:rsidR="007D0279" w:rsidRDefault="007D0279" w:rsidP="007D0279">
      <w:pPr>
        <w:rPr>
          <w:rFonts w:cs="Arial"/>
        </w:rPr>
      </w:pPr>
      <w:r w:rsidRPr="00086A10">
        <w:rPr>
          <w:rFonts w:cs="Arial"/>
        </w:rPr>
        <w:t>A solução ocorre por um sensor chamado DHT11, onde seria instalado um sensor no</w:t>
      </w:r>
      <w:r>
        <w:rPr>
          <w:rFonts w:cs="Arial"/>
        </w:rPr>
        <w:t>s</w:t>
      </w:r>
      <w:r w:rsidRPr="00086A10">
        <w:rPr>
          <w:rFonts w:cs="Arial"/>
        </w:rPr>
        <w:t xml:space="preserve"> cano</w:t>
      </w:r>
      <w:r>
        <w:rPr>
          <w:rFonts w:cs="Arial"/>
        </w:rPr>
        <w:t>s</w:t>
      </w:r>
      <w:r w:rsidRPr="00086A10">
        <w:rPr>
          <w:rFonts w:cs="Arial"/>
        </w:rPr>
        <w:t xml:space="preserve"> a cada 20 metros, caso a umidade aumente sem nenhum motivo aparente (como chuva), seria um forte sinal de que haveria um vazamento de água naquele </w:t>
      </w:r>
      <w:r w:rsidRPr="00086A10">
        <w:rPr>
          <w:rFonts w:cs="Arial"/>
        </w:rPr>
        <w:lastRenderedPageBreak/>
        <w:t xml:space="preserve">local. Estas informações seriam levadas até uma central de dados, onde as informações retornariam como sinais de alertas e </w:t>
      </w:r>
      <w:r>
        <w:rPr>
          <w:rFonts w:cs="Arial"/>
        </w:rPr>
        <w:t xml:space="preserve">auxiliaria </w:t>
      </w:r>
      <w:r w:rsidRPr="00086A10">
        <w:rPr>
          <w:rFonts w:cs="Arial"/>
        </w:rPr>
        <w:t>a prestadora de serviços.</w:t>
      </w:r>
      <w:r>
        <w:rPr>
          <w:rFonts w:cs="Arial"/>
        </w:rPr>
        <w:t xml:space="preserve"> Observamos que neste projeto não há necessidade de usar a medição de temperatura do DHT11, apenas a umidade é necessária. </w:t>
      </w:r>
    </w:p>
    <w:p w14:paraId="662E6477" w14:textId="46378E1F" w:rsidR="003F4E12" w:rsidRDefault="003F4E12" w:rsidP="003F4E12"/>
    <w:p w14:paraId="1CD1137B" w14:textId="5B6EACC7" w:rsidR="003F4E12" w:rsidRPr="00192CAB" w:rsidRDefault="00CE6EFB" w:rsidP="003F4E12">
      <w:pPr>
        <w:pStyle w:val="Ttulo2"/>
        <w:rPr>
          <w:b/>
        </w:rPr>
      </w:pPr>
      <w:bookmarkStart w:id="8" w:name="_Toc512519592"/>
      <w:r w:rsidRPr="00192CAB">
        <w:rPr>
          <w:b/>
        </w:rPr>
        <w:t>diagrama da solução</w:t>
      </w:r>
      <w:bookmarkEnd w:id="8"/>
    </w:p>
    <w:p w14:paraId="1BE51EE4" w14:textId="39872DD6" w:rsidR="003F4E12" w:rsidRDefault="002D20CC" w:rsidP="003F4E12">
      <w:r>
        <w:rPr>
          <w:noProof/>
        </w:rPr>
        <w:drawing>
          <wp:inline distT="0" distB="0" distL="0" distR="0" wp14:anchorId="2B1D90C4" wp14:editId="4E55ABB5">
            <wp:extent cx="5752465" cy="4312920"/>
            <wp:effectExtent l="114300" t="114300" r="153035" b="1447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12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0B5FD2" w14:textId="37A5B5FF" w:rsidR="003F4E12" w:rsidRDefault="003F4E12" w:rsidP="003F4E12">
      <w:pPr>
        <w:sectPr w:rsidR="003F4E12" w:rsidSect="002A73B7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6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77777777" w:rsidR="00370E34" w:rsidRDefault="00124F5F" w:rsidP="00781781">
      <w:pPr>
        <w:pStyle w:val="Ttulo1"/>
        <w:numPr>
          <w:ilvl w:val="0"/>
          <w:numId w:val="36"/>
        </w:numPr>
      </w:pPr>
      <w:bookmarkStart w:id="9" w:name="_Toc512519593"/>
      <w:r>
        <w:lastRenderedPageBreak/>
        <w:t>PLANEJAMENTO DO PROJETO</w:t>
      </w:r>
      <w:bookmarkEnd w:id="9"/>
    </w:p>
    <w:p w14:paraId="23E100A8" w14:textId="1AD000D6" w:rsidR="00124F5F" w:rsidRPr="008A1A3D" w:rsidRDefault="00124F5F" w:rsidP="00124F5F">
      <w:pPr>
        <w:pStyle w:val="Ttulo2"/>
        <w:rPr>
          <w:b/>
        </w:rPr>
      </w:pPr>
      <w:bookmarkStart w:id="10" w:name="_Toc512519594"/>
      <w:r w:rsidRPr="00192CAB">
        <w:rPr>
          <w:b/>
        </w:rPr>
        <w:t>Definição da Equipe do projeto</w:t>
      </w:r>
      <w:bookmarkEnd w:id="10"/>
      <w:r w:rsidR="00A10A2D" w:rsidRPr="00192CAB">
        <w:rPr>
          <w:b/>
        </w:rPr>
        <w:t xml:space="preserve"> </w:t>
      </w:r>
    </w:p>
    <w:p w14:paraId="24F5F285" w14:textId="051B7168" w:rsidR="002D20CC" w:rsidRDefault="007D0279" w:rsidP="00151454">
      <w:r>
        <w:t xml:space="preserve">Nossa equipe realizou durante e execução do projeto um revezamento de </w:t>
      </w:r>
      <w:r w:rsidR="008E631E">
        <w:t>papeis na</w:t>
      </w:r>
      <w:r>
        <w:t xml:space="preserve"> metodologia ágil, deste modo todos os integrantes do grupo interagiram com um papel diferente a cada semana</w:t>
      </w:r>
      <w:r w:rsidR="008A1A3D">
        <w:t xml:space="preserve">, além de que todos executaram todas as </w:t>
      </w:r>
      <w:r w:rsidR="0085181C">
        <w:t>tarefas</w:t>
      </w:r>
      <w:r w:rsidR="008A1A3D">
        <w:t xml:space="preserve"> do grupo, mesmo com a separação das duplas. O motivo de que todos participaram de forma global no projeto, é que conseguimos trabalhar melhor </w:t>
      </w:r>
      <w:r w:rsidR="000241CB">
        <w:t>e nos sentimos seguros com a entrega do resultado, assim todos sabem o que foi entregue e a maneira que foi feito.</w:t>
      </w:r>
    </w:p>
    <w:p w14:paraId="7E35DFBC" w14:textId="07A3DDF5" w:rsidR="008A1A3D" w:rsidRDefault="008A1A3D" w:rsidP="00151454">
      <w:r>
        <w:t>Para separa dos conteúdos das Sprints de forma organizada, definimos duplas para execução das tarefas e responsabilidades, sendo as duplas:</w:t>
      </w:r>
    </w:p>
    <w:p w14:paraId="3486ACD0" w14:textId="77777777" w:rsidR="000241CB" w:rsidRDefault="000241CB" w:rsidP="00151454"/>
    <w:p w14:paraId="3E3FB77F" w14:textId="20D73AAA" w:rsidR="008A1A3D" w:rsidRDefault="008A1A3D" w:rsidP="00151454">
      <w:r>
        <w:t xml:space="preserve">Lucas Ferreira e Felipe </w:t>
      </w:r>
      <w:proofErr w:type="spellStart"/>
      <w:r>
        <w:t>Mallasen</w:t>
      </w:r>
      <w:proofErr w:type="spellEnd"/>
      <w:r>
        <w:t xml:space="preserve"> como a prototipagem do projeto, organização de tarefas, documentação, pesquisa e estruturação do projeto.</w:t>
      </w:r>
    </w:p>
    <w:p w14:paraId="7BF24719" w14:textId="564063BC" w:rsidR="008A1A3D" w:rsidRDefault="000241CB" w:rsidP="00151454">
      <w:r>
        <w:t>Jean Sousa</w:t>
      </w:r>
      <w:r w:rsidR="008A1A3D">
        <w:t xml:space="preserve"> e Gabriel Ferraz com o Front-</w:t>
      </w:r>
      <w:proofErr w:type="spellStart"/>
      <w:r w:rsidR="008A1A3D">
        <w:t>End</w:t>
      </w:r>
      <w:proofErr w:type="spellEnd"/>
      <w:r w:rsidR="008A1A3D">
        <w:t xml:space="preserve"> e API</w:t>
      </w:r>
      <w:r>
        <w:t>.</w:t>
      </w:r>
    </w:p>
    <w:p w14:paraId="5D961BFF" w14:textId="0ED7CB6D" w:rsidR="000241CB" w:rsidRDefault="000241CB" w:rsidP="00151454">
      <w:r>
        <w:t>Gabriel Wesley e Anderson Mariano com Banco de Dados.</w:t>
      </w:r>
    </w:p>
    <w:p w14:paraId="0A848061" w14:textId="77777777" w:rsidR="002D20CC" w:rsidRDefault="002D20CC" w:rsidP="002D20CC"/>
    <w:p w14:paraId="09E2F69D" w14:textId="2D28E79C" w:rsidR="00370E34" w:rsidRDefault="00370E34" w:rsidP="00151454"/>
    <w:p w14:paraId="631BA6BF" w14:textId="5E4F7CFC" w:rsidR="00EB4A20" w:rsidRPr="00192CAB" w:rsidRDefault="00EB4A20" w:rsidP="00EB4A20">
      <w:pPr>
        <w:pStyle w:val="Ttulo2"/>
        <w:rPr>
          <w:b/>
        </w:rPr>
      </w:pPr>
      <w:bookmarkStart w:id="11" w:name="_Toc512519595"/>
      <w:r w:rsidRPr="00192CAB">
        <w:rPr>
          <w:b/>
        </w:rPr>
        <w:t>PROCESSO E FERRAMENTA DE GESTÃO DE PROJETOS</w:t>
      </w:r>
      <w:bookmarkEnd w:id="11"/>
      <w:r w:rsidRPr="00192CAB">
        <w:rPr>
          <w:b/>
        </w:rPr>
        <w:t xml:space="preserve"> </w:t>
      </w:r>
    </w:p>
    <w:p w14:paraId="3B3A5301" w14:textId="7E4A07C7" w:rsidR="0085181C" w:rsidRDefault="0085181C" w:rsidP="00EB4A20">
      <w:r>
        <w:t>Reuniões foram feitas de segunda, quarta e sexta-feira. Com disponibilização dos ATAS no GitHub.</w:t>
      </w:r>
    </w:p>
    <w:p w14:paraId="1F7A14B0" w14:textId="2DF23E8F" w:rsidR="00370E34" w:rsidRPr="000241CB" w:rsidRDefault="002D45C8" w:rsidP="00EB4A20">
      <w:pPr>
        <w:pStyle w:val="Ttulo2"/>
        <w:rPr>
          <w:b/>
        </w:rPr>
      </w:pPr>
      <w:bookmarkStart w:id="12" w:name="_Toc512519596"/>
      <w:r w:rsidRPr="00192CAB">
        <w:rPr>
          <w:b/>
        </w:rPr>
        <w:t>Gestão dos Riscos do Projeto</w:t>
      </w:r>
      <w:bookmarkEnd w:id="12"/>
      <w:r w:rsidR="00EB4A20" w:rsidRPr="00192CAB">
        <w:rPr>
          <w:b/>
        </w:rPr>
        <w:t xml:space="preserve"> </w:t>
      </w:r>
      <w:r w:rsidR="000241CB">
        <w:rPr>
          <w:noProof/>
        </w:rPr>
        <w:drawing>
          <wp:anchor distT="0" distB="0" distL="114300" distR="114300" simplePos="0" relativeHeight="251659776" behindDoc="0" locked="0" layoutInCell="1" allowOverlap="1" wp14:anchorId="6D636A60" wp14:editId="7AB1832A">
            <wp:simplePos x="0" y="0"/>
            <wp:positionH relativeFrom="page">
              <wp:posOffset>28575</wp:posOffset>
            </wp:positionH>
            <wp:positionV relativeFrom="margin">
              <wp:posOffset>7423150</wp:posOffset>
            </wp:positionV>
            <wp:extent cx="7449820" cy="1842135"/>
            <wp:effectExtent l="0" t="0" r="0" b="5715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982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559FF" w14:textId="6EF95C71" w:rsidR="00470140" w:rsidRDefault="00470140" w:rsidP="00EB4A20"/>
    <w:p w14:paraId="09D80282" w14:textId="4369B3E7" w:rsidR="00EB4A20" w:rsidRPr="00BE5EBB" w:rsidRDefault="000241CB" w:rsidP="00EB4A20">
      <w:pPr>
        <w:pStyle w:val="Ttulo2"/>
        <w:rPr>
          <w:b/>
        </w:rPr>
      </w:pPr>
      <w:bookmarkStart w:id="13" w:name="_Toc512519597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5E75085F" wp14:editId="49277E02">
            <wp:simplePos x="0" y="0"/>
            <wp:positionH relativeFrom="page">
              <wp:align>center</wp:align>
            </wp:positionH>
            <wp:positionV relativeFrom="margin">
              <wp:posOffset>4512945</wp:posOffset>
            </wp:positionV>
            <wp:extent cx="7280275" cy="814705"/>
            <wp:effectExtent l="0" t="0" r="0" b="4445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8027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0" locked="0" layoutInCell="1" allowOverlap="1" wp14:anchorId="79F9D794" wp14:editId="669B2B80">
            <wp:simplePos x="0" y="0"/>
            <wp:positionH relativeFrom="page">
              <wp:align>center</wp:align>
            </wp:positionH>
            <wp:positionV relativeFrom="margin">
              <wp:posOffset>3297555</wp:posOffset>
            </wp:positionV>
            <wp:extent cx="7280275" cy="1214755"/>
            <wp:effectExtent l="0" t="0" r="0" b="4445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8027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0" locked="0" layoutInCell="1" allowOverlap="1" wp14:anchorId="587D646E" wp14:editId="0ADD3F63">
            <wp:simplePos x="0" y="0"/>
            <wp:positionH relativeFrom="page">
              <wp:align>center</wp:align>
            </wp:positionH>
            <wp:positionV relativeFrom="page">
              <wp:posOffset>3155950</wp:posOffset>
            </wp:positionV>
            <wp:extent cx="7273764" cy="1223645"/>
            <wp:effectExtent l="0" t="0" r="381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73764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0" locked="0" layoutInCell="1" allowOverlap="1" wp14:anchorId="7015D375" wp14:editId="4345D89E">
            <wp:simplePos x="0" y="0"/>
            <wp:positionH relativeFrom="page">
              <wp:align>center</wp:align>
            </wp:positionH>
            <wp:positionV relativeFrom="margin">
              <wp:posOffset>248285</wp:posOffset>
            </wp:positionV>
            <wp:extent cx="7266940" cy="1807845"/>
            <wp:effectExtent l="0" t="0" r="0" b="1905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6694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AEE">
        <w:rPr>
          <w:b/>
        </w:rPr>
        <w:t xml:space="preserve">PRODUCT BACKLOG </w:t>
      </w:r>
      <w:r w:rsidR="00627011">
        <w:rPr>
          <w:b/>
        </w:rPr>
        <w:t>e</w:t>
      </w:r>
      <w:r w:rsidR="005D1AEE">
        <w:rPr>
          <w:b/>
        </w:rPr>
        <w:t xml:space="preserve"> </w:t>
      </w:r>
      <w:r w:rsidR="002D45C8" w:rsidRPr="00192CAB">
        <w:rPr>
          <w:b/>
        </w:rPr>
        <w:t>requisitos</w:t>
      </w:r>
      <w:bookmarkEnd w:id="13"/>
      <w:r w:rsidR="00EB4A20" w:rsidRPr="00192CAB">
        <w:rPr>
          <w:b/>
        </w:rPr>
        <w:t xml:space="preserve"> </w:t>
      </w:r>
    </w:p>
    <w:p w14:paraId="3C6D3EA4" w14:textId="29041A27" w:rsidR="00057CA7" w:rsidRDefault="00057CA7" w:rsidP="00EB4A20"/>
    <w:p w14:paraId="3EE4FA63" w14:textId="3A64ADBB" w:rsidR="00EB4A20" w:rsidRDefault="00EB4A20" w:rsidP="00EB4A20"/>
    <w:p w14:paraId="7166748A" w14:textId="47560A40" w:rsidR="000C7251" w:rsidRPr="00192CAB" w:rsidRDefault="000C7251" w:rsidP="000C7251">
      <w:pPr>
        <w:pStyle w:val="Ttulo2"/>
        <w:rPr>
          <w:b/>
        </w:rPr>
      </w:pPr>
      <w:bookmarkStart w:id="14" w:name="_Toc512519598"/>
      <w:r w:rsidRPr="00192CAB">
        <w:rPr>
          <w:b/>
        </w:rPr>
        <w:t>Sprints / sprint backlog</w:t>
      </w:r>
      <w:bookmarkEnd w:id="14"/>
      <w:r w:rsidRPr="00192CAB">
        <w:rPr>
          <w:b/>
        </w:rPr>
        <w:t xml:space="preserve"> </w:t>
      </w:r>
    </w:p>
    <w:p w14:paraId="0291C467" w14:textId="342BD0BA" w:rsidR="000C7251" w:rsidRDefault="000C7251" w:rsidP="000C7251">
      <w:r w:rsidRPr="004B1208">
        <w:tab/>
      </w:r>
      <w:r w:rsidRPr="000C7251">
        <w:t xml:space="preserve">Apresentar o(s) Sprint Backlog(s) – O que do </w:t>
      </w:r>
      <w:proofErr w:type="spellStart"/>
      <w:r w:rsidRPr="000C7251">
        <w:t>Product</w:t>
      </w:r>
      <w:proofErr w:type="spellEnd"/>
      <w:r w:rsidRPr="000C7251">
        <w:t xml:space="preserve"> Backlog foi endereçado no(s) Sprint(s)</w:t>
      </w:r>
    </w:p>
    <w:p w14:paraId="2D28570C" w14:textId="77777777" w:rsidR="000C7251" w:rsidRDefault="000C7251" w:rsidP="000C7251"/>
    <w:p w14:paraId="2694CCEC" w14:textId="69A921EF" w:rsidR="00370E34" w:rsidRDefault="00BE5EBB" w:rsidP="007B4A44">
      <w:pPr>
        <w:sectPr w:rsidR="00370E34" w:rsidSect="008B07EE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rPr>
          <w:noProof/>
        </w:rPr>
        <w:lastRenderedPageBreak/>
        <w:drawing>
          <wp:inline distT="0" distB="0" distL="0" distR="0" wp14:anchorId="180EDD36" wp14:editId="0D4920AF">
            <wp:extent cx="5438775" cy="756285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4B8F" w14:textId="77777777" w:rsidR="00370E34" w:rsidRDefault="00E03E40" w:rsidP="00A4698C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 w:rsidR="008841DA">
        <w:t>3</w:t>
      </w:r>
      <w:r>
        <w:fldChar w:fldCharType="end"/>
      </w:r>
      <w:r w:rsidR="00BB1C7D">
        <w:tab/>
      </w:r>
      <w:r w:rsidR="00A53A93">
        <w:t>desenvolvimento do projeto</w:t>
      </w:r>
    </w:p>
    <w:p w14:paraId="7C0D6DE9" w14:textId="60853F69" w:rsidR="00370E34" w:rsidRPr="002E7274" w:rsidRDefault="00A53A93" w:rsidP="007B4A44">
      <w:pPr>
        <w:pStyle w:val="Ttulo1"/>
        <w:rPr>
          <w:color w:val="000000"/>
        </w:rPr>
      </w:pPr>
      <w:bookmarkStart w:id="15" w:name="_Toc512519599"/>
      <w:r>
        <w:rPr>
          <w:color w:val="000000"/>
        </w:rPr>
        <w:lastRenderedPageBreak/>
        <w:t>desenvolvimento do projeto</w:t>
      </w:r>
      <w:bookmarkEnd w:id="15"/>
    </w:p>
    <w:p w14:paraId="2A3E6FFE" w14:textId="09EF2850" w:rsidR="00A66A93" w:rsidRDefault="00A66A93" w:rsidP="00A66A93"/>
    <w:p w14:paraId="1D4A69F9" w14:textId="6797EBE7" w:rsidR="00A66A93" w:rsidRPr="00134FDB" w:rsidRDefault="00C17003" w:rsidP="00A66A93">
      <w:pPr>
        <w:pStyle w:val="Ttulo2"/>
        <w:rPr>
          <w:b/>
        </w:rPr>
      </w:pPr>
      <w:r w:rsidRPr="00E2667A">
        <w:rPr>
          <w:b/>
          <w:noProof/>
        </w:rPr>
        <w:t>Solução Técnica – Aquisição de dados Arduino</w:t>
      </w:r>
      <w:r>
        <w:rPr>
          <w:b/>
          <w:noProof/>
        </w:rPr>
        <w:t>/SIMULADOR</w:t>
      </w:r>
      <w:r w:rsidR="00A66A93" w:rsidRPr="00192CAB">
        <w:rPr>
          <w:b/>
        </w:rPr>
        <w:t xml:space="preserve"> </w:t>
      </w:r>
    </w:p>
    <w:p w14:paraId="45C44072" w14:textId="2DE5E949" w:rsidR="00134FDB" w:rsidRDefault="00BE5EBB" w:rsidP="00B30672">
      <w:r>
        <w:t>Nosso sensor</w:t>
      </w:r>
      <w:r w:rsidR="00134FDB">
        <w:t xml:space="preserve"> DHT11</w:t>
      </w:r>
      <w:r>
        <w:t xml:space="preserve"> será instalado no cano e conectados ao Arduino, </w:t>
      </w:r>
      <w:bookmarkStart w:id="16" w:name="_Toc154569928"/>
      <w:r w:rsidR="00134FDB">
        <w:t xml:space="preserve">desta forma todas as informações de umidade na área de 20 metros do sensor, será capitada e enviada até a base de dados, onde haverá </w:t>
      </w:r>
      <w:r w:rsidR="000241CB">
        <w:t>um tratamento</w:t>
      </w:r>
      <w:r w:rsidR="00134FDB">
        <w:t xml:space="preserve"> destas informações, e retornadas através de um ou mais gráficos com a situação da área.</w:t>
      </w:r>
    </w:p>
    <w:p w14:paraId="4B3BB0AD" w14:textId="7F4B8E67" w:rsidR="00134FDB" w:rsidRDefault="00D66B8E" w:rsidP="00B30672">
      <w:r>
        <w:rPr>
          <w:noProof/>
        </w:rPr>
        <w:drawing>
          <wp:anchor distT="0" distB="0" distL="114300" distR="114300" simplePos="0" relativeHeight="251665920" behindDoc="0" locked="0" layoutInCell="1" allowOverlap="1" wp14:anchorId="0BD4BAE5" wp14:editId="10A30A45">
            <wp:simplePos x="0" y="0"/>
            <wp:positionH relativeFrom="margin">
              <wp:align>left</wp:align>
            </wp:positionH>
            <wp:positionV relativeFrom="margin">
              <wp:posOffset>2823485</wp:posOffset>
            </wp:positionV>
            <wp:extent cx="5748020" cy="3239770"/>
            <wp:effectExtent l="0" t="0" r="508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D4A15" w14:textId="28E8EFA7" w:rsidR="00134FDB" w:rsidRDefault="00134FDB" w:rsidP="00B30672"/>
    <w:p w14:paraId="7B40208B" w14:textId="03B20364" w:rsidR="00134FDB" w:rsidRDefault="00134FDB" w:rsidP="00B30672"/>
    <w:p w14:paraId="5F38BCE9" w14:textId="5E0AB2DB" w:rsidR="00134FDB" w:rsidRDefault="00134FDB" w:rsidP="00B30672"/>
    <w:p w14:paraId="5B7C722B" w14:textId="2C4CD76C" w:rsidR="00134FDB" w:rsidRDefault="00134FDB" w:rsidP="00B30672"/>
    <w:p w14:paraId="1AF11BFC" w14:textId="2ECB4C8B" w:rsidR="004604FC" w:rsidRDefault="004604FC" w:rsidP="00B30672"/>
    <w:p w14:paraId="48443A9A" w14:textId="31DE14C6" w:rsidR="004604FC" w:rsidRDefault="004604FC" w:rsidP="00B30672"/>
    <w:p w14:paraId="2FCFCD4B" w14:textId="77777777" w:rsidR="004604FC" w:rsidRDefault="004604FC" w:rsidP="00B30672"/>
    <w:p w14:paraId="2B1CD552" w14:textId="12464189" w:rsidR="00A66A93" w:rsidRPr="004604FC" w:rsidRDefault="00A66A93" w:rsidP="00A66A93">
      <w:pPr>
        <w:pStyle w:val="Ttulo2"/>
        <w:rPr>
          <w:b/>
        </w:rPr>
      </w:pPr>
      <w:bookmarkStart w:id="17" w:name="_Toc512519601"/>
      <w:r w:rsidRPr="00192CAB">
        <w:rPr>
          <w:b/>
        </w:rPr>
        <w:lastRenderedPageBreak/>
        <w:t>Solução Técnica - Aplicação</w:t>
      </w:r>
      <w:bookmarkEnd w:id="17"/>
      <w:r w:rsidRPr="00192CAB">
        <w:rPr>
          <w:b/>
        </w:rPr>
        <w:t xml:space="preserve"> </w:t>
      </w:r>
    </w:p>
    <w:p w14:paraId="0C3074E6" w14:textId="0FE5235D" w:rsidR="00A66A93" w:rsidRDefault="00D66B8E" w:rsidP="00D66B8E">
      <w:pPr>
        <w:rPr>
          <w:b/>
          <w:bCs/>
        </w:rPr>
      </w:pPr>
      <w:r w:rsidRPr="00786741">
        <w:rPr>
          <w:noProof/>
        </w:rPr>
        <w:drawing>
          <wp:anchor distT="0" distB="0" distL="114300" distR="114300" simplePos="0" relativeHeight="251664896" behindDoc="0" locked="0" layoutInCell="1" allowOverlap="1" wp14:anchorId="1A9D0122" wp14:editId="50D04C3D">
            <wp:simplePos x="0" y="0"/>
            <wp:positionH relativeFrom="margin">
              <wp:align>right</wp:align>
            </wp:positionH>
            <wp:positionV relativeFrom="margin">
              <wp:posOffset>2378672</wp:posOffset>
            </wp:positionV>
            <wp:extent cx="5760720" cy="3257550"/>
            <wp:effectExtent l="0" t="0" r="0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6741">
        <w:t xml:space="preserve">Assim que o sensor recebe as informações da umidade, </w:t>
      </w:r>
      <w:r w:rsidR="004604FC">
        <w:t>a primeira API</w:t>
      </w:r>
      <w:r w:rsidR="00786741">
        <w:t xml:space="preserve"> node.js local </w:t>
      </w:r>
      <w:r w:rsidR="004604FC">
        <w:t xml:space="preserve">irá </w:t>
      </w:r>
      <w:r w:rsidR="00786741">
        <w:t>envia</w:t>
      </w:r>
      <w:r w:rsidR="004604FC">
        <w:t>r</w:t>
      </w:r>
      <w:r w:rsidR="00786741">
        <w:t xml:space="preserve"> para a nuvem através de uma rede privada os dados do sensor, assim como o id do sensor e umidade. Na nuvem, existe um processo </w:t>
      </w:r>
      <w:r w:rsidR="004604FC">
        <w:t>que</w:t>
      </w:r>
      <w:r w:rsidR="00786741">
        <w:t xml:space="preserve"> receber os dados locais capitados pelo</w:t>
      </w:r>
      <w:r w:rsidR="004604FC">
        <w:t xml:space="preserve"> primeiro</w:t>
      </w:r>
      <w:r w:rsidR="00786741">
        <w:t xml:space="preserve"> sensor e</w:t>
      </w:r>
      <w:r w:rsidR="004604FC">
        <w:t xml:space="preserve"> serão</w:t>
      </w:r>
      <w:r w:rsidR="00786741">
        <w:t xml:space="preserve"> enviados para o banco </w:t>
      </w:r>
      <w:r w:rsidR="004604FC">
        <w:t xml:space="preserve">de dados da Azure, onde a segunda API Node buscará estas informações no banco e levará para o site, onde existe um dashboard que gerará gráficos </w:t>
      </w:r>
      <w:r w:rsidR="000241CB">
        <w:t>ilustra tórios</w:t>
      </w:r>
      <w:r w:rsidR="004604FC">
        <w:t xml:space="preserve"> dos resultados capitados do primeiro sensor.</w:t>
      </w:r>
    </w:p>
    <w:p w14:paraId="57BB1740" w14:textId="4C0D8CC6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5FCCA4A" w14:textId="5CE29005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4AB1EDB" w14:textId="7C6B8034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0542D3B" w14:textId="6DDD07D2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55DE7CA" w14:textId="01C6D156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514AD92" w14:textId="685963FA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BFB112" w14:textId="60F8F433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9BD41B0" w14:textId="7C8DCBC2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6CED4F9" w14:textId="27CD4C45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9F3B78E" w14:textId="65D576CF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93BD431" w14:textId="17483259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7C02BF1" w14:textId="32628B74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98C9EE3" w14:textId="72B8115A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A7E8DF4" w14:textId="04187E9E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ABE36FC" w14:textId="2E50353E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617613E" w14:textId="59FA5992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89C7FAB" w14:textId="06DAA43B" w:rsidR="00134FDB" w:rsidRDefault="00134FDB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A014152" w14:textId="19D574EF" w:rsidR="00A66A93" w:rsidRDefault="00A66A93" w:rsidP="00B30672"/>
    <w:p w14:paraId="22D6D02A" w14:textId="27537A7B" w:rsidR="00A66A93" w:rsidRPr="00134FDB" w:rsidRDefault="00A66A93" w:rsidP="00A66A93">
      <w:pPr>
        <w:pStyle w:val="Ttulo2"/>
        <w:rPr>
          <w:b/>
        </w:rPr>
      </w:pPr>
      <w:bookmarkStart w:id="18" w:name="_Toc512519602"/>
      <w:r w:rsidRPr="00192CAB">
        <w:rPr>
          <w:b/>
        </w:rPr>
        <w:t>Banco de Dados</w:t>
      </w:r>
      <w:bookmarkEnd w:id="18"/>
      <w:r w:rsidRPr="00192CAB">
        <w:rPr>
          <w:b/>
        </w:rPr>
        <w:t xml:space="preserve"> </w:t>
      </w:r>
    </w:p>
    <w:p w14:paraId="2D98B5D7" w14:textId="6EA10FFF" w:rsidR="00065C63" w:rsidRDefault="00C2624B" w:rsidP="00C2624B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342156FE" wp14:editId="6017B0C2">
            <wp:simplePos x="0" y="0"/>
            <wp:positionH relativeFrom="page">
              <wp:align>center</wp:align>
            </wp:positionH>
            <wp:positionV relativeFrom="margin">
              <wp:posOffset>1160116</wp:posOffset>
            </wp:positionV>
            <wp:extent cx="5760720" cy="4217035"/>
            <wp:effectExtent l="0" t="0" r="0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5C63">
        <w:rPr>
          <w:rFonts w:cs="Arial"/>
          <w:b/>
          <w:bCs/>
          <w:color w:val="000000"/>
        </w:rPr>
        <w:t>Modelo Conceitual:</w:t>
      </w:r>
    </w:p>
    <w:p w14:paraId="41413837" w14:textId="1FE151A7" w:rsidR="00065C63" w:rsidRDefault="00065C63" w:rsidP="00065C63">
      <w:pPr>
        <w:rPr>
          <w:rFonts w:cs="Arial"/>
          <w:b/>
          <w:bCs/>
          <w:color w:val="000000"/>
        </w:rPr>
      </w:pPr>
    </w:p>
    <w:p w14:paraId="5FC582EB" w14:textId="22063B60" w:rsidR="00B52223" w:rsidRPr="00134FDB" w:rsidRDefault="00C2624B" w:rsidP="00065C63">
      <w:r>
        <w:rPr>
          <w:noProof/>
        </w:rPr>
        <w:drawing>
          <wp:anchor distT="0" distB="0" distL="114300" distR="114300" simplePos="0" relativeHeight="251685376" behindDoc="0" locked="0" layoutInCell="1" allowOverlap="1" wp14:anchorId="6B218F93" wp14:editId="6671B98A">
            <wp:simplePos x="0" y="0"/>
            <wp:positionH relativeFrom="margin">
              <wp:posOffset>-333659</wp:posOffset>
            </wp:positionH>
            <wp:positionV relativeFrom="page">
              <wp:posOffset>6942541</wp:posOffset>
            </wp:positionV>
            <wp:extent cx="5760720" cy="3499485"/>
            <wp:effectExtent l="0" t="0" r="0" b="5715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5C63">
        <w:rPr>
          <w:rFonts w:cs="Arial"/>
          <w:b/>
          <w:bCs/>
          <w:color w:val="000000"/>
        </w:rPr>
        <w:t>Modelo Lógico:</w:t>
      </w:r>
    </w:p>
    <w:p w14:paraId="1ED08BC8" w14:textId="410D3663" w:rsidR="00B52223" w:rsidRDefault="00B52223" w:rsidP="00065C63">
      <w:pPr>
        <w:rPr>
          <w:rFonts w:cs="Arial"/>
          <w:b/>
          <w:bCs/>
          <w:color w:val="000000"/>
        </w:rPr>
      </w:pPr>
    </w:p>
    <w:p w14:paraId="6C28BAAE" w14:textId="565877AE" w:rsidR="00065C63" w:rsidRDefault="00065C63" w:rsidP="00065C63">
      <w:pPr>
        <w:rPr>
          <w:rFonts w:cs="Arial"/>
          <w:b/>
          <w:bCs/>
          <w:color w:val="000000"/>
        </w:rPr>
      </w:pPr>
      <w:r>
        <w:rPr>
          <w:rFonts w:cs="Arial"/>
          <w:b/>
          <w:bCs/>
          <w:color w:val="000000"/>
        </w:rPr>
        <w:t>Modelo Físico:</w:t>
      </w:r>
      <w:r w:rsidR="00C2624B" w:rsidRPr="00C2624B">
        <w:rPr>
          <w:noProof/>
        </w:rPr>
        <w:t xml:space="preserve"> </w:t>
      </w:r>
    </w:p>
    <w:p w14:paraId="49F67ED8" w14:textId="1AF44460" w:rsidR="00B52223" w:rsidRPr="00065C63" w:rsidRDefault="00C2624B" w:rsidP="00065C63">
      <w:r>
        <w:rPr>
          <w:noProof/>
        </w:rPr>
        <w:drawing>
          <wp:anchor distT="0" distB="0" distL="114300" distR="114300" simplePos="0" relativeHeight="251686400" behindDoc="0" locked="0" layoutInCell="1" allowOverlap="1" wp14:anchorId="7D893DB8" wp14:editId="080E4DBB">
            <wp:simplePos x="0" y="0"/>
            <wp:positionH relativeFrom="margin">
              <wp:posOffset>-217805</wp:posOffset>
            </wp:positionH>
            <wp:positionV relativeFrom="margin">
              <wp:posOffset>588455</wp:posOffset>
            </wp:positionV>
            <wp:extent cx="4885690" cy="4493895"/>
            <wp:effectExtent l="0" t="0" r="0" b="1905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E69C5" w14:textId="0DCC1900" w:rsidR="00065C63" w:rsidRDefault="00065C63" w:rsidP="00065C63"/>
    <w:p w14:paraId="7B47B116" w14:textId="546E3F16" w:rsidR="00065C63" w:rsidRDefault="00065C63" w:rsidP="00065C63"/>
    <w:p w14:paraId="16EBC36D" w14:textId="694CCE91" w:rsidR="00065C63" w:rsidRDefault="00065C63" w:rsidP="00065C63"/>
    <w:p w14:paraId="5B647374" w14:textId="22DF5399" w:rsidR="00065C63" w:rsidRDefault="00065C63" w:rsidP="00065C63"/>
    <w:p w14:paraId="1B89B1F4" w14:textId="3739D247" w:rsidR="00065C63" w:rsidRPr="00065C63" w:rsidRDefault="00C2624B" w:rsidP="00065C63">
      <w:r>
        <w:rPr>
          <w:noProof/>
        </w:rPr>
        <w:drawing>
          <wp:anchor distT="0" distB="0" distL="114300" distR="114300" simplePos="0" relativeHeight="251668992" behindDoc="0" locked="0" layoutInCell="1" allowOverlap="1" wp14:anchorId="6600A339" wp14:editId="159A3BE7">
            <wp:simplePos x="0" y="0"/>
            <wp:positionH relativeFrom="margin">
              <wp:posOffset>-246702</wp:posOffset>
            </wp:positionH>
            <wp:positionV relativeFrom="page">
              <wp:posOffset>6158657</wp:posOffset>
            </wp:positionV>
            <wp:extent cx="4912995" cy="4341495"/>
            <wp:effectExtent l="0" t="0" r="1905" b="190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CE3C3" w14:textId="57E5BD37" w:rsidR="00E04392" w:rsidRPr="00920FD3" w:rsidRDefault="00E04392" w:rsidP="00E04392">
      <w:pPr>
        <w:pStyle w:val="Ttulo2"/>
        <w:rPr>
          <w:b/>
        </w:rPr>
      </w:pPr>
      <w:bookmarkStart w:id="19" w:name="_Toc512519603"/>
      <w:r w:rsidRPr="00192CAB">
        <w:rPr>
          <w:b/>
        </w:rPr>
        <w:lastRenderedPageBreak/>
        <w:t>Protótipo das telas, lógica e usabilidade</w:t>
      </w:r>
      <w:bookmarkEnd w:id="19"/>
      <w:r w:rsidRPr="00192CAB">
        <w:rPr>
          <w:b/>
        </w:rPr>
        <w:t xml:space="preserve"> </w:t>
      </w:r>
      <w:r w:rsidR="001F2A88">
        <w:t xml:space="preserve"> </w:t>
      </w:r>
    </w:p>
    <w:p w14:paraId="07E4C598" w14:textId="5C133C2E" w:rsidR="001F2A88" w:rsidRDefault="001F2A88" w:rsidP="00C2624B">
      <w:r>
        <w:t>A ideia o site como um todo é ser o mais simples possível, apresentar a nossa proposta de forma intuitiva e prática para o cliente.</w:t>
      </w:r>
    </w:p>
    <w:p w14:paraId="68F886BA" w14:textId="77777777" w:rsidR="00C2624B" w:rsidRDefault="00C2624B" w:rsidP="00C2624B"/>
    <w:p w14:paraId="40E61043" w14:textId="1547507F" w:rsidR="001F2A88" w:rsidRDefault="001F2A88" w:rsidP="00C2624B">
      <w:pPr>
        <w:jc w:val="center"/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4229E8D5" wp14:editId="26956AEF">
            <wp:simplePos x="0" y="0"/>
            <wp:positionH relativeFrom="page">
              <wp:posOffset>651510</wp:posOffset>
            </wp:positionH>
            <wp:positionV relativeFrom="margin">
              <wp:posOffset>1811655</wp:posOffset>
            </wp:positionV>
            <wp:extent cx="6511925" cy="3178810"/>
            <wp:effectExtent l="0" t="0" r="3175" b="254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Logo no início temos o nosso nome e o slogan da empresa, desta forma assim que o cliente acessa o site, já é possível </w:t>
      </w:r>
      <w:r w:rsidR="000241CB">
        <w:t>reconhecer</w:t>
      </w:r>
      <w:r>
        <w:t xml:space="preserve"> o nosso seguimento de mercado.</w:t>
      </w:r>
    </w:p>
    <w:p w14:paraId="6FD10628" w14:textId="08EAEAAE" w:rsidR="001F2A88" w:rsidRDefault="001F2A88" w:rsidP="001F2A88"/>
    <w:p w14:paraId="6B235B96" w14:textId="0220213B" w:rsidR="001F2A88" w:rsidRDefault="001F2A88" w:rsidP="00E04392"/>
    <w:p w14:paraId="0D63422A" w14:textId="2596DFFA" w:rsidR="001F2A88" w:rsidRDefault="00356FE2" w:rsidP="009D1F7A">
      <w:pPr>
        <w:jc w:val="center"/>
      </w:pPr>
      <w:r>
        <w:rPr>
          <w:noProof/>
        </w:rPr>
        <w:drawing>
          <wp:anchor distT="0" distB="0" distL="114300" distR="114300" simplePos="0" relativeHeight="251672064" behindDoc="0" locked="0" layoutInCell="1" allowOverlap="1" wp14:anchorId="550AAB30" wp14:editId="5FCA234F">
            <wp:simplePos x="0" y="0"/>
            <wp:positionH relativeFrom="page">
              <wp:posOffset>727179</wp:posOffset>
            </wp:positionH>
            <wp:positionV relativeFrom="margin">
              <wp:posOffset>6357013</wp:posOffset>
            </wp:positionV>
            <wp:extent cx="6511925" cy="3192780"/>
            <wp:effectExtent l="0" t="0" r="3175" b="762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2A88">
        <w:t xml:space="preserve">Temos um pouco abaixo uma ilustração do nosso serviço, um gráfico que </w:t>
      </w:r>
      <w:r>
        <w:t>demonstra o funcionamento do projeto e desta forma o cliente pode visualizar de forma mais prática.</w:t>
      </w:r>
    </w:p>
    <w:p w14:paraId="4CB986F7" w14:textId="67DDCBE8" w:rsidR="001F2A88" w:rsidRDefault="001F2A88" w:rsidP="00E04392"/>
    <w:p w14:paraId="4B25C32E" w14:textId="4C53D461" w:rsidR="00B52223" w:rsidRDefault="00356FE2" w:rsidP="009D1F7A">
      <w:pPr>
        <w:jc w:val="center"/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317F980A" wp14:editId="75512A2F">
            <wp:simplePos x="0" y="0"/>
            <wp:positionH relativeFrom="page">
              <wp:posOffset>734780</wp:posOffset>
            </wp:positionH>
            <wp:positionV relativeFrom="margin">
              <wp:posOffset>728658</wp:posOffset>
            </wp:positionV>
            <wp:extent cx="6512400" cy="2842714"/>
            <wp:effectExtent l="0" t="0" r="3175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12400" cy="2842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Nesta seção temos uma explicação do funcionamento da solução, desde a capitação das </w:t>
      </w:r>
      <w:r w:rsidR="00683167">
        <w:t>informações</w:t>
      </w:r>
      <w:r>
        <w:t xml:space="preserve"> do sensor, até a exibição dos gráficos.</w:t>
      </w:r>
    </w:p>
    <w:p w14:paraId="36C137A9" w14:textId="780A923E" w:rsidR="00B52223" w:rsidRDefault="00B52223" w:rsidP="00E04392"/>
    <w:p w14:paraId="258DE57C" w14:textId="5776B778" w:rsidR="00B52223" w:rsidRDefault="00B52223" w:rsidP="00E04392"/>
    <w:p w14:paraId="4F7B9D91" w14:textId="26F4DEBE" w:rsidR="00B52223" w:rsidRDefault="00B52223" w:rsidP="00E04392"/>
    <w:p w14:paraId="67DBD466" w14:textId="7EF8CF52" w:rsidR="00B52223" w:rsidRDefault="00B52223" w:rsidP="00E04392"/>
    <w:p w14:paraId="0B617F0E" w14:textId="6E6F3AD4" w:rsidR="00B52223" w:rsidRDefault="009D1F7A" w:rsidP="009D1F7A">
      <w:pPr>
        <w:jc w:val="center"/>
      </w:pPr>
      <w:r>
        <w:t>Nesta parte final temos um resumo da nossa solução para o cliente.</w:t>
      </w:r>
    </w:p>
    <w:p w14:paraId="4929BFC5" w14:textId="38136C3F" w:rsidR="00B52223" w:rsidRDefault="009D1F7A" w:rsidP="00E04392">
      <w:r>
        <w:rPr>
          <w:noProof/>
        </w:rPr>
        <w:drawing>
          <wp:anchor distT="0" distB="0" distL="114300" distR="114300" simplePos="0" relativeHeight="251674112" behindDoc="0" locked="0" layoutInCell="1" allowOverlap="1" wp14:anchorId="7920ECE6" wp14:editId="42AFA6B6">
            <wp:simplePos x="0" y="0"/>
            <wp:positionH relativeFrom="margin">
              <wp:align>center</wp:align>
            </wp:positionH>
            <wp:positionV relativeFrom="margin">
              <wp:posOffset>5112451</wp:posOffset>
            </wp:positionV>
            <wp:extent cx="6512400" cy="2521832"/>
            <wp:effectExtent l="0" t="0" r="3175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12400" cy="2521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9CDAE" w14:textId="5D99A06A" w:rsidR="00B52223" w:rsidRDefault="00B52223" w:rsidP="00E04392"/>
    <w:p w14:paraId="6FF8BCEC" w14:textId="165D43CF" w:rsidR="00B52223" w:rsidRDefault="00B52223" w:rsidP="00E04392"/>
    <w:p w14:paraId="624CE3A8" w14:textId="7F358C7F" w:rsidR="00B52223" w:rsidRDefault="00B52223" w:rsidP="00E04392"/>
    <w:p w14:paraId="273A8423" w14:textId="6104469A" w:rsidR="00E04392" w:rsidRPr="00336677" w:rsidRDefault="00E04392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8648836" w14:textId="4BA73521" w:rsidR="00A66A93" w:rsidRPr="00ED6B97" w:rsidRDefault="009D1F7A" w:rsidP="00ED6B97">
      <w:pPr>
        <w:spacing w:line="240" w:lineRule="auto"/>
        <w:jc w:val="center"/>
        <w:rPr>
          <w:rFonts w:cs="Arial"/>
          <w:color w:val="000000"/>
        </w:rPr>
      </w:pPr>
      <w:r w:rsidRPr="009D1F7A">
        <w:rPr>
          <w:rFonts w:cs="Arial"/>
          <w:color w:val="000000"/>
        </w:rPr>
        <w:lastRenderedPageBreak/>
        <w:t>Aqui</w:t>
      </w:r>
      <w:r>
        <w:rPr>
          <w:rFonts w:cs="Arial"/>
          <w:color w:val="000000"/>
        </w:rPr>
        <w:t xml:space="preserve"> é possível visualizar os nossos planos de instalação, ou também </w:t>
      </w:r>
      <w:r w:rsidR="00ED6B97">
        <w:rPr>
          <w:rFonts w:cs="Arial"/>
          <w:color w:val="000000"/>
        </w:rPr>
        <w:t>o cliente poderá</w:t>
      </w:r>
      <w:r>
        <w:rPr>
          <w:rFonts w:cs="Arial"/>
          <w:color w:val="000000"/>
        </w:rPr>
        <w:t xml:space="preserve"> </w:t>
      </w:r>
      <w:r w:rsidR="00ED6B97">
        <w:rPr>
          <w:rFonts w:cs="Arial"/>
          <w:color w:val="000000"/>
        </w:rPr>
        <w:t>personalizar seu plano, de acordo com a necessidade.</w:t>
      </w:r>
      <w:r>
        <w:rPr>
          <w:noProof/>
        </w:rPr>
        <w:drawing>
          <wp:anchor distT="0" distB="0" distL="114300" distR="114300" simplePos="0" relativeHeight="251675136" behindDoc="0" locked="0" layoutInCell="1" allowOverlap="1" wp14:anchorId="37FF5AD7" wp14:editId="4E59AC50">
            <wp:simplePos x="0" y="0"/>
            <wp:positionH relativeFrom="page">
              <wp:align>center</wp:align>
            </wp:positionH>
            <wp:positionV relativeFrom="margin">
              <wp:posOffset>457485</wp:posOffset>
            </wp:positionV>
            <wp:extent cx="5760720" cy="2818765"/>
            <wp:effectExtent l="0" t="0" r="0" b="635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5DD8C" w14:textId="7C454DCA" w:rsidR="009D1F7A" w:rsidRPr="009D1F7A" w:rsidRDefault="009D1F7A" w:rsidP="009D1F7A"/>
    <w:p w14:paraId="5D4535F9" w14:textId="09F1EC13" w:rsidR="009D1F7A" w:rsidRPr="009D1F7A" w:rsidRDefault="009D1F7A" w:rsidP="009D1F7A"/>
    <w:p w14:paraId="4B6D2DB5" w14:textId="39B58831" w:rsidR="009D1F7A" w:rsidRPr="009D1F7A" w:rsidRDefault="00ED6B97" w:rsidP="00ED6B97">
      <w:pPr>
        <w:jc w:val="center"/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1D9490C3" wp14:editId="3E91302A">
            <wp:simplePos x="0" y="0"/>
            <wp:positionH relativeFrom="page">
              <wp:align>center</wp:align>
            </wp:positionH>
            <wp:positionV relativeFrom="margin">
              <wp:posOffset>4383254</wp:posOffset>
            </wp:positionV>
            <wp:extent cx="5760720" cy="2109470"/>
            <wp:effectExtent l="0" t="0" r="0" b="508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Nesta seção, o cliente pode visualizar um pouco sobre a </w:t>
      </w:r>
      <w:proofErr w:type="spellStart"/>
      <w:r>
        <w:t>Sustabil</w:t>
      </w:r>
      <w:proofErr w:type="spellEnd"/>
      <w:r>
        <w:t>, como o nosso objetivo</w:t>
      </w:r>
      <w:r w:rsidR="009D1F7A">
        <w:tab/>
      </w:r>
    </w:p>
    <w:p w14:paraId="4DE69F03" w14:textId="7483D54E" w:rsidR="009D1F7A" w:rsidRPr="009D1F7A" w:rsidRDefault="009D1F7A" w:rsidP="009D1F7A"/>
    <w:p w14:paraId="7569FEA6" w14:textId="36CFA605" w:rsidR="009D1F7A" w:rsidRPr="009D1F7A" w:rsidRDefault="009D1F7A" w:rsidP="009D1F7A"/>
    <w:p w14:paraId="092EE2FF" w14:textId="776E81D6" w:rsidR="009D1F7A" w:rsidRPr="009D1F7A" w:rsidRDefault="00ED6B97" w:rsidP="00B67BD0">
      <w:r>
        <w:t xml:space="preserve">Aqui o cliente poderá visualizar </w:t>
      </w:r>
      <w:r w:rsidR="00B67BD0">
        <w:t>o nosso surgimento, assim como a ideia do projeto</w:t>
      </w:r>
    </w:p>
    <w:p w14:paraId="6F41FFF0" w14:textId="2F5E84FC" w:rsidR="009D1F7A" w:rsidRPr="009D1F7A" w:rsidRDefault="00ED6B97" w:rsidP="009D1F7A">
      <w:r>
        <w:rPr>
          <w:noProof/>
        </w:rPr>
        <w:drawing>
          <wp:anchor distT="0" distB="0" distL="114300" distR="114300" simplePos="0" relativeHeight="251677184" behindDoc="0" locked="0" layoutInCell="1" allowOverlap="1" wp14:anchorId="04270570" wp14:editId="79EDC026">
            <wp:simplePos x="0" y="0"/>
            <wp:positionH relativeFrom="page">
              <wp:align>center</wp:align>
            </wp:positionH>
            <wp:positionV relativeFrom="margin">
              <wp:posOffset>7535668</wp:posOffset>
            </wp:positionV>
            <wp:extent cx="5760720" cy="1602105"/>
            <wp:effectExtent l="0" t="0" r="0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20AB3" w14:textId="2AD8322E" w:rsidR="009D1F7A" w:rsidRPr="009D1F7A" w:rsidRDefault="00B67BD0" w:rsidP="00B67BD0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8208" behindDoc="0" locked="0" layoutInCell="1" allowOverlap="1" wp14:anchorId="27E8F4BB" wp14:editId="38ED3DD4">
            <wp:simplePos x="0" y="0"/>
            <wp:positionH relativeFrom="page">
              <wp:posOffset>994088</wp:posOffset>
            </wp:positionH>
            <wp:positionV relativeFrom="margin">
              <wp:posOffset>307823</wp:posOffset>
            </wp:positionV>
            <wp:extent cx="5595582" cy="2727476"/>
            <wp:effectExtent l="0" t="0" r="5715" b="0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5582" cy="272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Nesta seção temos os integrantes da </w:t>
      </w:r>
      <w:proofErr w:type="spellStart"/>
      <w:r>
        <w:t>Sustabil</w:t>
      </w:r>
      <w:proofErr w:type="spellEnd"/>
    </w:p>
    <w:p w14:paraId="6E570159" w14:textId="0EE60EF3" w:rsidR="009D1F7A" w:rsidRDefault="009D1F7A" w:rsidP="009D1F7A"/>
    <w:p w14:paraId="25E57004" w14:textId="77777777" w:rsidR="00B67BD0" w:rsidRPr="00B67BD0" w:rsidRDefault="00B67BD0" w:rsidP="00B67BD0"/>
    <w:p w14:paraId="20DF3D12" w14:textId="77777777" w:rsidR="00B67BD0" w:rsidRPr="00B67BD0" w:rsidRDefault="00B67BD0" w:rsidP="00B67BD0"/>
    <w:p w14:paraId="5C5B4FA4" w14:textId="300C7182" w:rsidR="00B67BD0" w:rsidRPr="00B67BD0" w:rsidRDefault="00B67BD0" w:rsidP="00B67BD0">
      <w:pPr>
        <w:tabs>
          <w:tab w:val="clear" w:pos="851"/>
          <w:tab w:val="left" w:pos="2472"/>
        </w:tabs>
        <w:jc w:val="center"/>
      </w:pPr>
      <w:r>
        <w:rPr>
          <w:noProof/>
        </w:rPr>
        <w:drawing>
          <wp:anchor distT="0" distB="0" distL="114300" distR="114300" simplePos="0" relativeHeight="251679232" behindDoc="0" locked="0" layoutInCell="1" allowOverlap="1" wp14:anchorId="21BE7D6C" wp14:editId="26C9E6E8">
            <wp:simplePos x="0" y="0"/>
            <wp:positionH relativeFrom="margin">
              <wp:posOffset>-80645</wp:posOffset>
            </wp:positionH>
            <wp:positionV relativeFrom="margin">
              <wp:posOffset>4484133</wp:posOffset>
            </wp:positionV>
            <wp:extent cx="5760720" cy="1849120"/>
            <wp:effectExtent l="0" t="0" r="0" b="0"/>
            <wp:wrapSquare wrapText="bothSides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Na última na seção do sobre, temos os valores da </w:t>
      </w:r>
      <w:proofErr w:type="spellStart"/>
      <w:r>
        <w:t>Sustabil</w:t>
      </w:r>
      <w:proofErr w:type="spellEnd"/>
      <w:r>
        <w:t>, como forma de expressar a visão interna da empresa</w:t>
      </w:r>
    </w:p>
    <w:p w14:paraId="63A83D63" w14:textId="15F69706" w:rsidR="00B67BD0" w:rsidRPr="00B67BD0" w:rsidRDefault="00B67BD0" w:rsidP="00B67BD0"/>
    <w:p w14:paraId="095A913C" w14:textId="0DA7D459" w:rsidR="00B67BD0" w:rsidRPr="00B67BD0" w:rsidRDefault="00B67BD0" w:rsidP="00B67BD0"/>
    <w:p w14:paraId="0C67CC20" w14:textId="51D824E0" w:rsidR="00B67BD0" w:rsidRPr="00B67BD0" w:rsidRDefault="00B67BD0" w:rsidP="00B67BD0"/>
    <w:p w14:paraId="1D01FEE1" w14:textId="19E6A5AD" w:rsidR="00B67BD0" w:rsidRPr="00B67BD0" w:rsidRDefault="00B67BD0" w:rsidP="00B67BD0"/>
    <w:p w14:paraId="1FC21E77" w14:textId="175D8B09" w:rsidR="00B67BD0" w:rsidRPr="00B67BD0" w:rsidRDefault="00B67BD0" w:rsidP="00B67BD0"/>
    <w:p w14:paraId="21D346D6" w14:textId="5F56FA8F" w:rsidR="00B67BD0" w:rsidRPr="00B67BD0" w:rsidRDefault="00B67BD0" w:rsidP="00B67BD0"/>
    <w:p w14:paraId="68737FF9" w14:textId="3B65E620" w:rsidR="00B67BD0" w:rsidRPr="00B67BD0" w:rsidRDefault="00B67BD0" w:rsidP="00B67BD0"/>
    <w:p w14:paraId="78A2DB66" w14:textId="45238EFA" w:rsidR="00B67BD0" w:rsidRPr="00B67BD0" w:rsidRDefault="00B67BD0" w:rsidP="00B67BD0"/>
    <w:p w14:paraId="7BC0DBC3" w14:textId="77777777" w:rsidR="00B67BD0" w:rsidRPr="00B67BD0" w:rsidRDefault="00B67BD0" w:rsidP="00B67BD0"/>
    <w:p w14:paraId="3B10A1A7" w14:textId="1AC7BD96" w:rsidR="00B67BD0" w:rsidRPr="00B67BD0" w:rsidRDefault="00B67BD0" w:rsidP="00B67BD0">
      <w:pPr>
        <w:sectPr w:rsidR="00B67BD0" w:rsidRPr="00B67BD0">
          <w:headerReference w:type="even" r:id="rId46"/>
          <w:headerReference w:type="default" r:id="rId47"/>
          <w:footerReference w:type="even" r:id="rId48"/>
          <w:footerReference w:type="default" r:id="rId49"/>
          <w:headerReference w:type="first" r:id="rId50"/>
          <w:footerReference w:type="first" r:id="rId5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6"/>
    <w:p w14:paraId="08165F76" w14:textId="3B4C65DD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694CD5B9" w:rsidR="00370E34" w:rsidRDefault="00AF08C0" w:rsidP="00AB1F1F">
      <w:pPr>
        <w:pStyle w:val="Ttulo1"/>
      </w:pPr>
      <w:bookmarkStart w:id="20" w:name="_Toc512519605"/>
      <w:r>
        <w:lastRenderedPageBreak/>
        <w:t>implantação do projeto</w:t>
      </w:r>
      <w:bookmarkEnd w:id="20"/>
    </w:p>
    <w:p w14:paraId="359CDB91" w14:textId="77777777" w:rsidR="008F3EFD" w:rsidRDefault="008F3EFD" w:rsidP="008F3EFD"/>
    <w:p w14:paraId="583FCFF1" w14:textId="019349C3" w:rsidR="00025C15" w:rsidRPr="00025C15" w:rsidRDefault="008F3EFD" w:rsidP="00025C15">
      <w:pPr>
        <w:pStyle w:val="Ttulo2"/>
        <w:rPr>
          <w:b/>
        </w:rPr>
      </w:pPr>
      <w:bookmarkStart w:id="21" w:name="_Toc512519606"/>
      <w:r w:rsidRPr="00192CAB">
        <w:rPr>
          <w:b/>
        </w:rPr>
        <w:t>Manual de Instalação da solução</w:t>
      </w:r>
      <w:bookmarkEnd w:id="21"/>
      <w:r w:rsidRPr="00192CAB">
        <w:rPr>
          <w:b/>
        </w:rPr>
        <w:t xml:space="preserve"> </w:t>
      </w:r>
    </w:p>
    <w:p w14:paraId="231937F4" w14:textId="77777777" w:rsidR="00025C15" w:rsidRDefault="00025C15" w:rsidP="00025C15">
      <w:r>
        <w:t xml:space="preserve">Ensinamento da utilização da </w:t>
      </w:r>
      <w:proofErr w:type="spellStart"/>
      <w:r>
        <w:t>api</w:t>
      </w:r>
      <w:proofErr w:type="spellEnd"/>
      <w:r>
        <w:t xml:space="preserve"> do nosso projeto, conexão com o node, instalação de sensores nos locais certos, manual de ensinamento na utilização do site institucional até como </w:t>
      </w:r>
      <w:proofErr w:type="spellStart"/>
      <w:r>
        <w:t>logar</w:t>
      </w:r>
      <w:proofErr w:type="spellEnd"/>
      <w:r>
        <w:t>/cadastrar e utilizar o nosso dashboard e análise de dados,</w:t>
      </w:r>
    </w:p>
    <w:p w14:paraId="600CD854" w14:textId="62060CF6" w:rsidR="008F3EFD" w:rsidRPr="00025C15" w:rsidRDefault="00025C15" w:rsidP="00025C15">
      <w:pPr>
        <w:rPr>
          <w:u w:val="single"/>
        </w:rPr>
      </w:pPr>
      <w:r>
        <w:t xml:space="preserve">também ensinamos como utilizar a nossa ferramenta de </w:t>
      </w:r>
      <w:proofErr w:type="spellStart"/>
      <w:r>
        <w:t>help</w:t>
      </w:r>
      <w:r w:rsidR="0085181C">
        <w:t>d</w:t>
      </w:r>
      <w:r>
        <w:t>esk</w:t>
      </w:r>
      <w:proofErr w:type="spellEnd"/>
      <w:r>
        <w:t xml:space="preserve">. Tudo isso em </w:t>
      </w:r>
      <w:proofErr w:type="spellStart"/>
      <w:r>
        <w:t>ppt</w:t>
      </w:r>
      <w:proofErr w:type="spellEnd"/>
      <w:r>
        <w:t>.</w:t>
      </w:r>
    </w:p>
    <w:p w14:paraId="1DF9232F" w14:textId="65F9BBE1" w:rsidR="008F3EFD" w:rsidRDefault="008F3EFD" w:rsidP="008F3EFD"/>
    <w:p w14:paraId="79C789ED" w14:textId="54F60501" w:rsidR="008F3EFD" w:rsidRPr="00192CAB" w:rsidRDefault="008F3EFD" w:rsidP="008F3EFD">
      <w:pPr>
        <w:pStyle w:val="Ttulo2"/>
        <w:rPr>
          <w:b/>
        </w:rPr>
      </w:pPr>
      <w:bookmarkStart w:id="22" w:name="_Toc512519607"/>
      <w:r w:rsidRPr="00192CAB">
        <w:rPr>
          <w:b/>
        </w:rPr>
        <w:t>Processo de Atendimento e Suporte</w:t>
      </w:r>
      <w:bookmarkEnd w:id="22"/>
      <w:r w:rsidR="00C17003">
        <w:rPr>
          <w:b/>
        </w:rPr>
        <w:t xml:space="preserve"> / FERRAMENTA</w:t>
      </w:r>
    </w:p>
    <w:p w14:paraId="1B221D70" w14:textId="1D8996E6" w:rsidR="00C2624B" w:rsidRDefault="00C2624B" w:rsidP="00683167">
      <w:r>
        <w:t xml:space="preserve">A ferramenta que escolhemos para prestar o suporte ao cliente, é o </w:t>
      </w:r>
      <w:proofErr w:type="spellStart"/>
      <w:r>
        <w:t>ZenDesk</w:t>
      </w:r>
      <w:proofErr w:type="spellEnd"/>
      <w:r>
        <w:t xml:space="preserve">, onde o meio que o cliente tem para entrar em contato com a equipe caso ocorra algum </w:t>
      </w:r>
      <w:r w:rsidR="0010468E">
        <w:t xml:space="preserve">erro técnico, é por um botão na tela de </w:t>
      </w:r>
      <w:proofErr w:type="spellStart"/>
      <w:r w:rsidR="0010468E">
        <w:t>DashBoard</w:t>
      </w:r>
      <w:proofErr w:type="spellEnd"/>
      <w:r w:rsidR="0010468E">
        <w:t>, que ao abri-lo, irá expandir uma tela de contato, que exige o nome do cliente, endereço de e</w:t>
      </w:r>
      <w:r w:rsidR="00C45F7F">
        <w:t>-</w:t>
      </w:r>
      <w:r w:rsidR="0010468E">
        <w:t>mail, assunto e 5 anexos opcionais.</w:t>
      </w:r>
    </w:p>
    <w:p w14:paraId="227824AF" w14:textId="28E1C607" w:rsidR="00F47DFB" w:rsidRDefault="00C45F7F" w:rsidP="008F3EFD">
      <w:r>
        <w:rPr>
          <w:noProof/>
        </w:rPr>
        <w:drawing>
          <wp:anchor distT="0" distB="0" distL="114300" distR="114300" simplePos="0" relativeHeight="251681280" behindDoc="0" locked="0" layoutInCell="1" allowOverlap="1" wp14:anchorId="1ED6C253" wp14:editId="0E791D60">
            <wp:simplePos x="0" y="0"/>
            <wp:positionH relativeFrom="margin">
              <wp:align>left</wp:align>
            </wp:positionH>
            <wp:positionV relativeFrom="page">
              <wp:posOffset>6409055</wp:posOffset>
            </wp:positionV>
            <wp:extent cx="2566035" cy="4029710"/>
            <wp:effectExtent l="0" t="0" r="5715" b="889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C73FD" w14:textId="29925691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B3AA654" w14:textId="7BE76038" w:rsidR="00B424CD" w:rsidRDefault="00B424CD" w:rsidP="000C07FE">
      <w:pPr>
        <w:rPr>
          <w:noProof/>
        </w:rPr>
      </w:pPr>
    </w:p>
    <w:p w14:paraId="640B89D4" w14:textId="00883BB7" w:rsidR="00B424CD" w:rsidRDefault="00B424CD" w:rsidP="000C07FE">
      <w:pPr>
        <w:rPr>
          <w:noProof/>
        </w:rPr>
      </w:pPr>
    </w:p>
    <w:p w14:paraId="4E3DC97C" w14:textId="280B08F0" w:rsidR="00370E34" w:rsidRDefault="0010468E" w:rsidP="00B13803">
      <w:pPr>
        <w:rPr>
          <w:noProof/>
        </w:rPr>
      </w:pPr>
      <w:r>
        <w:rPr>
          <w:noProof/>
        </w:rPr>
        <w:t xml:space="preserve">  </w:t>
      </w:r>
    </w:p>
    <w:p w14:paraId="247C2A21" w14:textId="37E6BECE" w:rsidR="00C45F7F" w:rsidRDefault="00C45F7F" w:rsidP="00B13803">
      <w:pPr>
        <w:rPr>
          <w:noProof/>
        </w:rPr>
      </w:pPr>
    </w:p>
    <w:p w14:paraId="36A6E4D7" w14:textId="119516D5" w:rsidR="00C45F7F" w:rsidRDefault="00C45F7F" w:rsidP="00B13803">
      <w:pPr>
        <w:rPr>
          <w:noProof/>
        </w:rPr>
      </w:pPr>
    </w:p>
    <w:p w14:paraId="673F5D67" w14:textId="54A75CD8" w:rsidR="00C45F7F" w:rsidRDefault="00025C15" w:rsidP="00B1380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2304" behindDoc="0" locked="0" layoutInCell="1" allowOverlap="1" wp14:anchorId="31C4F8C5" wp14:editId="47A6C934">
            <wp:simplePos x="0" y="0"/>
            <wp:positionH relativeFrom="margin">
              <wp:posOffset>2651125</wp:posOffset>
            </wp:positionH>
            <wp:positionV relativeFrom="margin">
              <wp:posOffset>6591300</wp:posOffset>
            </wp:positionV>
            <wp:extent cx="1333500" cy="523875"/>
            <wp:effectExtent l="0" t="0" r="0" b="9525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007B9" w14:textId="1A12E0D3" w:rsidR="00C45F7F" w:rsidRDefault="00C45F7F" w:rsidP="00B13803">
      <w:pPr>
        <w:rPr>
          <w:noProof/>
        </w:rPr>
      </w:pPr>
    </w:p>
    <w:p w14:paraId="3BA81C67" w14:textId="3455A4FD" w:rsidR="00C45F7F" w:rsidRDefault="00C45F7F" w:rsidP="00B13803">
      <w:pPr>
        <w:rPr>
          <w:noProof/>
        </w:rPr>
      </w:pPr>
    </w:p>
    <w:p w14:paraId="7CDAADCB" w14:textId="3675ACD2" w:rsidR="00C45F7F" w:rsidRDefault="00C45F7F" w:rsidP="00B13803">
      <w:pPr>
        <w:rPr>
          <w:noProof/>
        </w:rPr>
      </w:pPr>
    </w:p>
    <w:p w14:paraId="798301BE" w14:textId="688D05AE" w:rsidR="00C45F7F" w:rsidRDefault="00C45F7F" w:rsidP="00B13803">
      <w:pPr>
        <w:rPr>
          <w:noProof/>
        </w:rPr>
      </w:pPr>
    </w:p>
    <w:p w14:paraId="7C6DE694" w14:textId="018DA77A" w:rsidR="00C45F7F" w:rsidRDefault="00C45F7F" w:rsidP="00B13803">
      <w:pPr>
        <w:rPr>
          <w:noProof/>
        </w:rPr>
      </w:pPr>
    </w:p>
    <w:p w14:paraId="325E9FC1" w14:textId="77777777" w:rsidR="00025C15" w:rsidRDefault="00025C15" w:rsidP="00B13803">
      <w:pPr>
        <w:rPr>
          <w:noProof/>
        </w:rPr>
      </w:pPr>
    </w:p>
    <w:p w14:paraId="556D1353" w14:textId="0BFFA00D" w:rsidR="00683167" w:rsidRDefault="00C45F7F" w:rsidP="00A82C3F">
      <w:pPr>
        <w:tabs>
          <w:tab w:val="clear" w:pos="851"/>
        </w:tabs>
        <w:spacing w:line="240" w:lineRule="auto"/>
        <w:rPr>
          <w:noProof/>
        </w:rPr>
      </w:pPr>
      <w:r>
        <w:rPr>
          <w:noProof/>
        </w:rPr>
        <w:lastRenderedPageBreak/>
        <w:t xml:space="preserve">Após o cliente enviar </w:t>
      </w:r>
      <w:r w:rsidR="007A7C4A">
        <w:rPr>
          <w:noProof/>
        </w:rPr>
        <w:t>o seu incidente, receberemos na ferramenta de suporte um Ticket com o nome do cliente e seu problema, desta forma podemos analisar as informações obtidas, para assim identificar o problema/incidente</w:t>
      </w:r>
      <w:r w:rsidR="00683167">
        <w:rPr>
          <w:noProof/>
        </w:rPr>
        <w:t>. Tambem é possivel classicar a prioridade dos clientes, que pode ser baixa, normal, alta e urgente de acordo com o problema</w:t>
      </w:r>
      <w:r w:rsidR="00A82C3F">
        <w:rPr>
          <w:noProof/>
        </w:rPr>
        <w:t xml:space="preserve">, desta forma se o problema não for resolvido pelo primeiro setor (N1), o status da chamada continuará em aberto e </w:t>
      </w:r>
      <w:r w:rsidR="00EB5963">
        <w:rPr>
          <w:noProof/>
        </w:rPr>
        <w:t xml:space="preserve">prosseguirá para outras camadas, como o N2 e N3. </w:t>
      </w:r>
    </w:p>
    <w:p w14:paraId="0CD68A70" w14:textId="636394FD" w:rsidR="00C45F7F" w:rsidRDefault="00A82C3F">
      <w:pPr>
        <w:tabs>
          <w:tab w:val="clear" w:pos="851"/>
        </w:tabs>
        <w:spacing w:line="240" w:lineRule="auto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623F9BFE" wp14:editId="1C4FA035">
            <wp:simplePos x="0" y="0"/>
            <wp:positionH relativeFrom="page">
              <wp:posOffset>1050555</wp:posOffset>
            </wp:positionH>
            <wp:positionV relativeFrom="margin">
              <wp:posOffset>1408269</wp:posOffset>
            </wp:positionV>
            <wp:extent cx="5760720" cy="5069840"/>
            <wp:effectExtent l="0" t="0" r="0" b="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3167">
        <w:rPr>
          <w:noProof/>
        </w:rPr>
        <w:drawing>
          <wp:anchor distT="0" distB="0" distL="114300" distR="114300" simplePos="0" relativeHeight="251688448" behindDoc="0" locked="0" layoutInCell="1" allowOverlap="1" wp14:anchorId="2480A0DD" wp14:editId="446CF4D0">
            <wp:simplePos x="0" y="0"/>
            <wp:positionH relativeFrom="margin">
              <wp:posOffset>822979</wp:posOffset>
            </wp:positionH>
            <wp:positionV relativeFrom="margin">
              <wp:posOffset>5442756</wp:posOffset>
            </wp:positionV>
            <wp:extent cx="1104265" cy="753110"/>
            <wp:effectExtent l="0" t="0" r="635" b="889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0426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F7F">
        <w:rPr>
          <w:noProof/>
        </w:rPr>
        <w:br w:type="page"/>
      </w:r>
    </w:p>
    <w:p w14:paraId="39583B2C" w14:textId="400459EC" w:rsidR="00C45F7F" w:rsidRDefault="00735E88" w:rsidP="00B13803">
      <w:pPr>
        <w:rPr>
          <w:noProof/>
        </w:rPr>
      </w:pPr>
      <w:r>
        <w:rPr>
          <w:noProof/>
        </w:rPr>
        <w:lastRenderedPageBreak/>
        <w:t>Fluxograma do processo.</w:t>
      </w:r>
    </w:p>
    <w:p w14:paraId="469205DB" w14:textId="0220D126" w:rsidR="00C45F7F" w:rsidRDefault="00735E88" w:rsidP="006A4CEC">
      <w:pPr>
        <w:rPr>
          <w:noProof/>
        </w:rPr>
        <w:sectPr w:rsidR="00C45F7F">
          <w:headerReference w:type="default" r:id="rId56"/>
          <w:footerReference w:type="default" r:id="rId57"/>
          <w:headerReference w:type="first" r:id="rId58"/>
          <w:footerReference w:type="first" r:id="rId59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 w:rsidRPr="00735E88">
        <w:rPr>
          <w:noProof/>
        </w:rPr>
        <w:drawing>
          <wp:inline distT="0" distB="0" distL="0" distR="0" wp14:anchorId="0AD265D6" wp14:editId="44996CC7">
            <wp:extent cx="5039428" cy="7078063"/>
            <wp:effectExtent l="0" t="0" r="889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CEC">
        <w:rPr>
          <w:noProof/>
        </w:rPr>
        <w:tab/>
      </w:r>
    </w:p>
    <w:p w14:paraId="6AF77C18" w14:textId="3CF45545" w:rsidR="00370E34" w:rsidRDefault="00E03E40" w:rsidP="00AB1F1F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8841DA">
        <w:t>5</w:t>
      </w:r>
      <w:r>
        <w:fldChar w:fldCharType="end"/>
      </w:r>
      <w:r w:rsidR="00BB1C7D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8841DA">
        <w:t>CONCLUSÕES</w:t>
      </w:r>
      <w:r>
        <w:fldChar w:fldCharType="end"/>
      </w:r>
    </w:p>
    <w:p w14:paraId="3360A73F" w14:textId="77777777" w:rsidR="00370E34" w:rsidRDefault="00370E34" w:rsidP="00AB1F1F">
      <w:pPr>
        <w:pStyle w:val="Ttulo1"/>
      </w:pPr>
      <w:bookmarkStart w:id="23" w:name="_Ref125307146"/>
      <w:bookmarkStart w:id="24" w:name="_Toc125374527"/>
      <w:bookmarkStart w:id="25" w:name="_Toc156754424"/>
      <w:bookmarkStart w:id="26" w:name="_Toc512519608"/>
      <w:r>
        <w:lastRenderedPageBreak/>
        <w:t>CONCLUSÕES</w:t>
      </w:r>
      <w:bookmarkEnd w:id="23"/>
      <w:bookmarkEnd w:id="24"/>
      <w:bookmarkEnd w:id="25"/>
      <w:bookmarkEnd w:id="26"/>
    </w:p>
    <w:p w14:paraId="0918D887" w14:textId="0C985DB7" w:rsidR="00573DD1" w:rsidRPr="005449B0" w:rsidRDefault="00573DD1" w:rsidP="00573DD1">
      <w:pPr>
        <w:pStyle w:val="Ttulo2"/>
        <w:rPr>
          <w:b/>
        </w:rPr>
      </w:pPr>
      <w:bookmarkStart w:id="27" w:name="_Toc512519609"/>
      <w:r w:rsidRPr="00192CAB">
        <w:rPr>
          <w:b/>
        </w:rPr>
        <w:t>resultados</w:t>
      </w:r>
      <w:bookmarkEnd w:id="27"/>
      <w:r w:rsidRPr="00192CAB">
        <w:rPr>
          <w:b/>
        </w:rPr>
        <w:t xml:space="preserve"> </w:t>
      </w:r>
    </w:p>
    <w:p w14:paraId="19375E47" w14:textId="37D4A6E3" w:rsidR="00573DD1" w:rsidRPr="004C348E" w:rsidRDefault="00683167" w:rsidP="005449B0">
      <w:r>
        <w:t>Concluímos</w:t>
      </w:r>
      <w:r w:rsidR="004C348E">
        <w:t xml:space="preserve"> que todos do grupo </w:t>
      </w:r>
      <w:r w:rsidR="000241CB">
        <w:t>cumpriram</w:t>
      </w:r>
      <w:r w:rsidR="004C348E">
        <w:t xml:space="preserve"> com seus respectivos papeis e obrigações com o grupo, obtivemos bons resultados durante as sprints e com isso a nossa performance tanto em grupo quanto pessoal foi melhorando de forma constante, através de feedbacks com os professores e do grupo. </w:t>
      </w:r>
      <w:r w:rsidR="00CE4BA7">
        <w:t xml:space="preserve">Não houve desentendimento quanto a aplicação dos conteúdos ao projeto, todos do grupo aprenderam a usar as ferramentas das </w:t>
      </w:r>
      <w:r>
        <w:t>melhores</w:t>
      </w:r>
      <w:r w:rsidR="00CE4BA7">
        <w:t xml:space="preserve"> maneiras possíveis.</w:t>
      </w:r>
    </w:p>
    <w:p w14:paraId="7C289C36" w14:textId="77777777" w:rsidR="00573DD1" w:rsidRDefault="00573DD1" w:rsidP="00573DD1"/>
    <w:p w14:paraId="6D2EADF7" w14:textId="4895C75E" w:rsidR="00573DD1" w:rsidRPr="005449B0" w:rsidRDefault="00573DD1" w:rsidP="00573DD1">
      <w:pPr>
        <w:pStyle w:val="Ttulo2"/>
        <w:rPr>
          <w:b/>
        </w:rPr>
      </w:pPr>
      <w:bookmarkStart w:id="28" w:name="_Toc512519610"/>
      <w:r w:rsidRPr="00192CAB">
        <w:rPr>
          <w:b/>
        </w:rPr>
        <w:t>Processo de aprendizado com o projeto</w:t>
      </w:r>
      <w:bookmarkEnd w:id="28"/>
      <w:r w:rsidRPr="00192CAB">
        <w:rPr>
          <w:b/>
        </w:rPr>
        <w:t xml:space="preserve"> </w:t>
      </w:r>
    </w:p>
    <w:p w14:paraId="5929A64B" w14:textId="1817F70A" w:rsidR="00CE4BA7" w:rsidRDefault="00CE4BA7" w:rsidP="005449B0">
      <w:r>
        <w:t>O projeto como um todo foi bem desafiante, pois o nosso projeto se trata de algo muito pouco explorado, com poucas informações publicadas, sendo assim foi bem trabalho</w:t>
      </w:r>
      <w:r w:rsidR="00467153">
        <w:t>so</w:t>
      </w:r>
      <w:r>
        <w:t xml:space="preserve"> de achar informações que fazem sentido e que nos ajudasse no projeto. A forma que encontramos para conto</w:t>
      </w:r>
      <w:r w:rsidR="00467153">
        <w:t>r</w:t>
      </w:r>
      <w:r>
        <w:t xml:space="preserve">nar esse problema </w:t>
      </w:r>
      <w:r w:rsidR="00467153">
        <w:t>foi pesquisar</w:t>
      </w:r>
      <w:r>
        <w:t xml:space="preserve"> conteúdos relacionados ao tema, mas não de </w:t>
      </w:r>
      <w:r w:rsidR="00467153">
        <w:t xml:space="preserve">forma direta, sendo que desta forma aprendemos a trabalhar em </w:t>
      </w:r>
      <w:r w:rsidR="00683167">
        <w:t>confiança</w:t>
      </w:r>
      <w:r w:rsidR="00467153">
        <w:t xml:space="preserve"> um com os outros.</w:t>
      </w:r>
    </w:p>
    <w:p w14:paraId="32D4D990" w14:textId="77777777" w:rsidR="00573DD1" w:rsidRPr="00336677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1EB39B9F" w14:textId="197505D4" w:rsidR="00573DD1" w:rsidRPr="005449B0" w:rsidRDefault="00FD4F54" w:rsidP="00573DD1">
      <w:pPr>
        <w:pStyle w:val="Ttulo2"/>
        <w:rPr>
          <w:b/>
        </w:rPr>
      </w:pPr>
      <w:bookmarkStart w:id="29" w:name="_Toc512519611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29"/>
      <w:r w:rsidR="00573DD1" w:rsidRPr="00192CAB">
        <w:rPr>
          <w:b/>
        </w:rPr>
        <w:t xml:space="preserve"> </w:t>
      </w:r>
    </w:p>
    <w:p w14:paraId="7F9A2973" w14:textId="0D637957" w:rsidR="00B424CD" w:rsidRPr="004910EE" w:rsidRDefault="00467153" w:rsidP="005449B0">
      <w:pPr>
        <w:sectPr w:rsidR="00B424CD" w:rsidRPr="004910EE">
          <w:headerReference w:type="even" r:id="rId61"/>
          <w:headerReference w:type="default" r:id="rId62"/>
          <w:footerReference w:type="default" r:id="rId63"/>
          <w:headerReference w:type="first" r:id="rId64"/>
          <w:footerReference w:type="first" r:id="rId65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>
        <w:t>Como se trata de um tema bem específico e com poucas informações, seria bem difícil retornarmos com este projeto no futuro, o que poderíamos fazer é buscar informações de dentro da prefeitura, algo bastante trabalhoso pois cada estado possui um</w:t>
      </w:r>
      <w:r w:rsidR="005449B0">
        <w:t xml:space="preserve">a quantidade de </w:t>
      </w:r>
      <w:r>
        <w:t>desperdício diferente</w:t>
      </w:r>
      <w:bookmarkStart w:id="30" w:name="_Toc124080469"/>
      <w:bookmarkStart w:id="31" w:name="_Toc125201972"/>
      <w:bookmarkStart w:id="32" w:name="_Toc125374528"/>
      <w:r w:rsidR="005449B0">
        <w:t xml:space="preserve">, sendo que alguns dados e informações sobre </w:t>
      </w:r>
      <w:r w:rsidR="00683167">
        <w:t>desperdício</w:t>
      </w:r>
      <w:r w:rsidR="005449B0">
        <w:t xml:space="preserve"> de água e </w:t>
      </w:r>
      <w:r w:rsidR="00683167">
        <w:t>saneamento</w:t>
      </w:r>
      <w:r w:rsidR="005449B0">
        <w:t xml:space="preserve"> básico dependem do poder público.</w:t>
      </w:r>
      <w:bookmarkStart w:id="33" w:name="_GoBack"/>
      <w:bookmarkEnd w:id="33"/>
    </w:p>
    <w:p w14:paraId="58352759" w14:textId="77777777" w:rsidR="00370E34" w:rsidRPr="00B55442" w:rsidRDefault="00370E34" w:rsidP="00AB1F1F">
      <w:pPr>
        <w:pStyle w:val="Ttulo"/>
      </w:pPr>
      <w:bookmarkStart w:id="34" w:name="_Toc156754425"/>
      <w:bookmarkStart w:id="35" w:name="_Toc512519612"/>
      <w:r w:rsidRPr="00B55442">
        <w:lastRenderedPageBreak/>
        <w:t>ReferÊncias</w:t>
      </w:r>
      <w:bookmarkEnd w:id="30"/>
      <w:bookmarkEnd w:id="31"/>
      <w:bookmarkEnd w:id="32"/>
      <w:bookmarkEnd w:id="34"/>
      <w:bookmarkEnd w:id="35"/>
    </w:p>
    <w:p w14:paraId="582A37F0" w14:textId="77777777" w:rsidR="00ED73A4" w:rsidRPr="00B55442" w:rsidRDefault="00ED73A4" w:rsidP="00ED73A4">
      <w:pPr>
        <w:pStyle w:val="Ttulo"/>
        <w:jc w:val="both"/>
      </w:pPr>
    </w:p>
    <w:p w14:paraId="719AA716" w14:textId="4D77E3D0" w:rsidR="000C3DF3" w:rsidRDefault="000C3DF3" w:rsidP="000C07FE">
      <w:pPr>
        <w:pStyle w:val="Referncias"/>
        <w:spacing w:after="0"/>
        <w:rPr>
          <w:lang w:val="pt-BR"/>
        </w:rPr>
      </w:pPr>
      <w:r>
        <w:rPr>
          <w:lang w:val="pt-BR"/>
        </w:rPr>
        <w:t xml:space="preserve">Universidade Estadual de Campinas, Faculdade de Engenharia Civil, Arquitetura e Urbanismo. Aplicação de </w:t>
      </w:r>
      <w:r w:rsidR="000D6ED7">
        <w:rPr>
          <w:lang w:val="pt-BR"/>
        </w:rPr>
        <w:t>m</w:t>
      </w:r>
      <w:r>
        <w:rPr>
          <w:lang w:val="pt-BR"/>
        </w:rPr>
        <w:t xml:space="preserve">odelo matemático de simulação na gestão de perda de água em sistemas de abastecimento, </w:t>
      </w:r>
      <w:r w:rsidR="00C8045F">
        <w:rPr>
          <w:lang w:val="pt-BR"/>
        </w:rPr>
        <w:t>C</w:t>
      </w:r>
      <w:r>
        <w:rPr>
          <w:lang w:val="pt-BR"/>
        </w:rPr>
        <w:t xml:space="preserve">arlos César </w:t>
      </w:r>
      <w:proofErr w:type="spellStart"/>
      <w:r>
        <w:rPr>
          <w:lang w:val="pt-BR"/>
        </w:rPr>
        <w:t>Gumier</w:t>
      </w:r>
      <w:proofErr w:type="spellEnd"/>
      <w:r>
        <w:rPr>
          <w:lang w:val="pt-BR"/>
        </w:rPr>
        <w:t>. 2005</w:t>
      </w:r>
      <w:r w:rsidR="00C8045F">
        <w:rPr>
          <w:lang w:val="pt-BR"/>
        </w:rPr>
        <w:t>.</w:t>
      </w:r>
    </w:p>
    <w:p w14:paraId="4F5FC031" w14:textId="134FE29C" w:rsidR="000C3DF3" w:rsidRDefault="000C3DF3" w:rsidP="000C07FE">
      <w:pPr>
        <w:pStyle w:val="Referncias"/>
        <w:spacing w:after="0"/>
        <w:rPr>
          <w:lang w:val="pt-BR"/>
        </w:rPr>
      </w:pPr>
    </w:p>
    <w:p w14:paraId="1588EF36" w14:textId="12F4D2E6" w:rsidR="00C8045F" w:rsidRDefault="000C3DF3" w:rsidP="000C07FE">
      <w:pPr>
        <w:pStyle w:val="Referncias"/>
        <w:spacing w:after="0"/>
        <w:rPr>
          <w:lang w:val="pt-BR"/>
        </w:rPr>
      </w:pPr>
      <w:r>
        <w:rPr>
          <w:lang w:val="pt-BR"/>
        </w:rPr>
        <w:t xml:space="preserve">Instituto Federal de Educação </w:t>
      </w:r>
      <w:r w:rsidR="00683167">
        <w:rPr>
          <w:lang w:val="pt-BR"/>
        </w:rPr>
        <w:t>Ciência</w:t>
      </w:r>
      <w:r>
        <w:rPr>
          <w:lang w:val="pt-BR"/>
        </w:rPr>
        <w:t xml:space="preserve"> e Tecnologia do </w:t>
      </w:r>
      <w:r w:rsidR="000D6ED7">
        <w:rPr>
          <w:lang w:val="pt-BR"/>
        </w:rPr>
        <w:t>C</w:t>
      </w:r>
      <w:r>
        <w:rPr>
          <w:lang w:val="pt-BR"/>
        </w:rPr>
        <w:t xml:space="preserve">eará, Curso de Especialização em Elaboração e Gerenciamento de Projetos para Gestão Municipal de Recursos Hídricos. </w:t>
      </w:r>
      <w:r w:rsidR="00C8045F">
        <w:rPr>
          <w:lang w:val="pt-BR"/>
        </w:rPr>
        <w:t xml:space="preserve">Diagnóstico do desperdício de água tratada de </w:t>
      </w:r>
      <w:r w:rsidR="00683167">
        <w:rPr>
          <w:lang w:val="pt-BR"/>
        </w:rPr>
        <w:t>Tianguá</w:t>
      </w:r>
      <w:r w:rsidR="00C8045F">
        <w:rPr>
          <w:lang w:val="pt-BR"/>
        </w:rPr>
        <w:t>-Ceará, José Germano Morais. 2018.</w:t>
      </w:r>
    </w:p>
    <w:p w14:paraId="5BE1976E" w14:textId="77777777" w:rsidR="00C8045F" w:rsidRDefault="00C8045F" w:rsidP="000C07FE">
      <w:pPr>
        <w:pStyle w:val="Referncias"/>
        <w:spacing w:after="0"/>
        <w:rPr>
          <w:lang w:val="pt-BR"/>
        </w:rPr>
      </w:pPr>
    </w:p>
    <w:p w14:paraId="4360DE72" w14:textId="77777777" w:rsidR="00C8045F" w:rsidRDefault="00C8045F" w:rsidP="000C07FE">
      <w:pPr>
        <w:pStyle w:val="Referncias"/>
        <w:spacing w:after="0"/>
        <w:rPr>
          <w:lang w:val="pt-BR"/>
        </w:rPr>
      </w:pPr>
      <w:r>
        <w:rPr>
          <w:lang w:val="pt-BR"/>
        </w:rPr>
        <w:t xml:space="preserve">Congresso Nacional de Inovação e Tecnologia – 05 e 06 de outubro de 2016 – São Bento do Sul, SC, Inova 2016. Monitoramento do consumo de água utilizando ferramenta open </w:t>
      </w:r>
      <w:proofErr w:type="spellStart"/>
      <w:r>
        <w:rPr>
          <w:lang w:val="pt-BR"/>
        </w:rPr>
        <w:t>source</w:t>
      </w:r>
      <w:proofErr w:type="spellEnd"/>
      <w:r>
        <w:rPr>
          <w:lang w:val="pt-BR"/>
        </w:rPr>
        <w:t xml:space="preserve">, Pedro </w:t>
      </w:r>
      <w:proofErr w:type="spellStart"/>
      <w:r>
        <w:rPr>
          <w:lang w:val="pt-BR"/>
        </w:rPr>
        <w:t>Grosskop</w:t>
      </w:r>
      <w:proofErr w:type="spellEnd"/>
      <w:r>
        <w:rPr>
          <w:lang w:val="pt-BR"/>
        </w:rPr>
        <w:t xml:space="preserve">, Leandro Correa </w:t>
      </w:r>
      <w:proofErr w:type="spellStart"/>
      <w:r>
        <w:rPr>
          <w:lang w:val="pt-BR"/>
        </w:rPr>
        <w:t>Pykozs</w:t>
      </w:r>
      <w:proofErr w:type="spellEnd"/>
      <w:r>
        <w:rPr>
          <w:lang w:val="pt-BR"/>
        </w:rPr>
        <w:t>. 2016.</w:t>
      </w:r>
    </w:p>
    <w:p w14:paraId="75479A8E" w14:textId="77777777" w:rsidR="00C8045F" w:rsidRDefault="00C8045F" w:rsidP="000C07FE">
      <w:pPr>
        <w:pStyle w:val="Referncias"/>
        <w:spacing w:after="0"/>
        <w:rPr>
          <w:lang w:val="pt-BR"/>
        </w:rPr>
      </w:pPr>
    </w:p>
    <w:p w14:paraId="708AE9A7" w14:textId="34E0FC49" w:rsidR="000C07FE" w:rsidRPr="000C3DF3" w:rsidRDefault="00C8045F" w:rsidP="000C07FE">
      <w:pPr>
        <w:pStyle w:val="Referncias"/>
        <w:spacing w:after="0"/>
        <w:rPr>
          <w:rFonts w:cs="Arial"/>
          <w:noProof/>
        </w:rPr>
      </w:pPr>
      <w:r>
        <w:rPr>
          <w:lang w:val="pt-BR"/>
        </w:rPr>
        <w:t xml:space="preserve">VII Congresso Brasileiro de Gestão Ambiental, Campina Grande/PB – 21 a 24/11/2016. Utilizando dados do sistema nacional de informações sobre saneamento – SNIS: Um panorama dos índices de perdas na distribuição, Mayra </w:t>
      </w:r>
      <w:proofErr w:type="spellStart"/>
      <w:r>
        <w:rPr>
          <w:lang w:val="pt-BR"/>
        </w:rPr>
        <w:t>Glayce</w:t>
      </w:r>
      <w:proofErr w:type="spellEnd"/>
      <w:r>
        <w:rPr>
          <w:lang w:val="pt-BR"/>
        </w:rPr>
        <w:t xml:space="preserve"> Azevedo Sobreira, Ana Carolina Chaves Fortes. 2016.</w:t>
      </w:r>
      <w:r w:rsidR="005900C5"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="005900C5" w:rsidRPr="00A3473E">
        <w:rPr>
          <w:lang w:val="pt-BR"/>
        </w:rPr>
        <w:fldChar w:fldCharType="separate"/>
      </w:r>
    </w:p>
    <w:p w14:paraId="1C3299BD" w14:textId="363B5CA7" w:rsidR="000C07FE" w:rsidRDefault="000C07FE" w:rsidP="000C07FE">
      <w:pPr>
        <w:pStyle w:val="Referncias"/>
        <w:spacing w:after="0"/>
        <w:rPr>
          <w:rFonts w:cs="Arial"/>
          <w:noProof/>
        </w:rPr>
      </w:pPr>
    </w:p>
    <w:p w14:paraId="1E5E4E3C" w14:textId="02F212C3" w:rsidR="00C8045F" w:rsidRPr="000C3DF3" w:rsidRDefault="00C8045F" w:rsidP="000C07FE">
      <w:pPr>
        <w:pStyle w:val="Referncias"/>
        <w:spacing w:after="0"/>
        <w:rPr>
          <w:rFonts w:cs="Arial"/>
          <w:noProof/>
        </w:rPr>
      </w:pPr>
      <w:r>
        <w:rPr>
          <w:rFonts w:cs="Arial"/>
          <w:noProof/>
        </w:rPr>
        <w:t xml:space="preserve">Universidade Federal de Pernambuco Centro de Tecnologia e Geociências, Departamento de Engenharia Elétrica Programa de Pós-Graduação em Engenharia Elétrica. </w:t>
      </w:r>
      <w:r w:rsidR="000D6ED7">
        <w:rPr>
          <w:rFonts w:cs="Arial"/>
          <w:noProof/>
        </w:rPr>
        <w:t>D</w:t>
      </w:r>
      <w:r>
        <w:rPr>
          <w:rFonts w:cs="Arial"/>
          <w:noProof/>
        </w:rPr>
        <w:t>etecção de perdas em sistemas de distribuição de água de rede de sensores sem fio, João Ferreira da Silva Júnior. 2017.</w:t>
      </w:r>
    </w:p>
    <w:p w14:paraId="61666B81" w14:textId="77777777" w:rsidR="000C3DF3" w:rsidRPr="000C3DF3" w:rsidRDefault="000C3DF3" w:rsidP="000C07FE">
      <w:pPr>
        <w:pStyle w:val="Referncias"/>
        <w:spacing w:after="0"/>
        <w:rPr>
          <w:rFonts w:cs="Arial"/>
          <w:noProof/>
        </w:rPr>
      </w:pPr>
    </w:p>
    <w:p w14:paraId="6FB27584" w14:textId="0DD2B9AA" w:rsidR="000C07FE" w:rsidRPr="000C3DF3" w:rsidRDefault="000C3DF3" w:rsidP="000C07FE">
      <w:pPr>
        <w:pStyle w:val="Referncias"/>
        <w:spacing w:after="0"/>
        <w:rPr>
          <w:rFonts w:cs="Arial"/>
          <w:noProof/>
        </w:rPr>
      </w:pPr>
      <w:r w:rsidRPr="000C3DF3">
        <w:rPr>
          <w:rFonts w:cs="Arial"/>
          <w:noProof/>
        </w:rPr>
        <w:t>Brasil desperdiça 40% da água tratada no país</w:t>
      </w:r>
    </w:p>
    <w:p w14:paraId="2C534376" w14:textId="70ECAC56" w:rsidR="000C07FE" w:rsidRPr="000C3DF3" w:rsidRDefault="00ED73A4" w:rsidP="000C07FE">
      <w:pPr>
        <w:pStyle w:val="Referncias"/>
        <w:spacing w:after="0"/>
        <w:rPr>
          <w:rFonts w:cs="Arial"/>
          <w:noProof/>
          <w:lang w:val="pt-BR"/>
        </w:rPr>
      </w:pPr>
      <w:r w:rsidRPr="000C3DF3">
        <w:rPr>
          <w:rFonts w:cs="Arial"/>
          <w:noProof/>
          <w:u w:val="single"/>
          <w:lang w:val="pt-BR"/>
        </w:rPr>
        <w:t>https://g1.globo.com/economia/noticia/brasil-perde-quase-40-da-agua-tratada-com-vazamentos-e-fraudes-aponta-estudo.ghtml</w:t>
      </w:r>
      <w:r w:rsidR="000C3DF3" w:rsidRPr="000C3DF3">
        <w:rPr>
          <w:rFonts w:cs="Arial"/>
          <w:noProof/>
          <w:lang w:val="pt-BR"/>
        </w:rPr>
        <w:t>. 2018.</w:t>
      </w:r>
    </w:p>
    <w:p w14:paraId="114FDF1C" w14:textId="77777777" w:rsidR="000C07FE" w:rsidRPr="000C3DF3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46DBD0F2" w14:textId="7654382F" w:rsidR="00F2517D" w:rsidRPr="00735E88" w:rsidRDefault="005900C5" w:rsidP="00735E88">
      <w:pPr>
        <w:pStyle w:val="Ttulo1"/>
        <w:numPr>
          <w:ilvl w:val="0"/>
          <w:numId w:val="0"/>
        </w:numPr>
        <w:shd w:val="clear" w:color="auto" w:fill="FFFFFF"/>
        <w:spacing w:after="0"/>
        <w:ind w:left="432" w:hanging="432"/>
        <w:rPr>
          <w:rFonts w:ascii="Helvetica" w:hAnsi="Helvetica" w:cs="Helvetica"/>
          <w:color w:val="111111"/>
          <w:sz w:val="48"/>
          <w:szCs w:val="48"/>
          <w:lang w:eastAsia="pt-BR"/>
        </w:rPr>
      </w:pPr>
      <w:r w:rsidRPr="00A3473E">
        <w:lastRenderedPageBreak/>
        <w:fldChar w:fldCharType="end"/>
      </w:r>
    </w:p>
    <w:sectPr w:rsidR="00F2517D" w:rsidRPr="00735E88" w:rsidSect="008B07EE">
      <w:headerReference w:type="default" r:id="rId66"/>
      <w:footerReference w:type="default" r:id="rId67"/>
      <w:headerReference w:type="first" r:id="rId68"/>
      <w:footerReference w:type="first" r:id="rId69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852C33" w14:textId="77777777" w:rsidR="00E03E40" w:rsidRDefault="00E03E40">
      <w:r>
        <w:separator/>
      </w:r>
    </w:p>
    <w:p w14:paraId="62FD8647" w14:textId="77777777" w:rsidR="00E03E40" w:rsidRDefault="00E03E40"/>
    <w:p w14:paraId="33154569" w14:textId="77777777" w:rsidR="00E03E40" w:rsidRDefault="00E03E40"/>
    <w:p w14:paraId="52148B09" w14:textId="77777777" w:rsidR="00E03E40" w:rsidRDefault="00E03E40"/>
  </w:endnote>
  <w:endnote w:type="continuationSeparator" w:id="0">
    <w:p w14:paraId="5CBF6B84" w14:textId="77777777" w:rsidR="00E03E40" w:rsidRDefault="00E03E40">
      <w:r>
        <w:continuationSeparator/>
      </w:r>
    </w:p>
    <w:p w14:paraId="368C82E4" w14:textId="77777777" w:rsidR="00E03E40" w:rsidRDefault="00E03E40"/>
    <w:p w14:paraId="478639CC" w14:textId="77777777" w:rsidR="00E03E40" w:rsidRDefault="00E03E40"/>
    <w:p w14:paraId="03642034" w14:textId="77777777" w:rsidR="00E03E40" w:rsidRDefault="00E03E4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141567" w14:textId="77777777" w:rsidR="00E03E40" w:rsidRDefault="00E03E40">
      <w:r>
        <w:separator/>
      </w:r>
    </w:p>
    <w:p w14:paraId="2185EA7C" w14:textId="77777777" w:rsidR="00E03E40" w:rsidRDefault="00E03E40"/>
    <w:p w14:paraId="29815743" w14:textId="77777777" w:rsidR="00E03E40" w:rsidRDefault="00E03E40"/>
    <w:p w14:paraId="61FD725D" w14:textId="77777777" w:rsidR="00E03E40" w:rsidRDefault="00E03E40"/>
  </w:footnote>
  <w:footnote w:type="continuationSeparator" w:id="0">
    <w:p w14:paraId="0D0BA2B1" w14:textId="77777777" w:rsidR="00E03E40" w:rsidRDefault="00E03E40">
      <w:r>
        <w:continuationSeparator/>
      </w:r>
    </w:p>
    <w:p w14:paraId="126D14D4" w14:textId="77777777" w:rsidR="00E03E40" w:rsidRDefault="00E03E40"/>
    <w:p w14:paraId="7DC4C927" w14:textId="77777777" w:rsidR="00E03E40" w:rsidRDefault="00E03E40"/>
    <w:p w14:paraId="0165C998" w14:textId="77777777" w:rsidR="00E03E40" w:rsidRDefault="00E03E4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B893C" w14:textId="253E972F" w:rsidR="00555AE7" w:rsidRDefault="00C45F7F" w:rsidP="008828E4">
    <w:pPr>
      <w:ind w:right="360"/>
    </w:pPr>
    <w:r>
      <w:rPr>
        <w:noProof/>
      </w:rPr>
      <w:drawing>
        <wp:anchor distT="0" distB="0" distL="114300" distR="114300" simplePos="0" relativeHeight="251661824" behindDoc="1" locked="0" layoutInCell="1" allowOverlap="1" wp14:anchorId="6D3AB126" wp14:editId="1615223D">
          <wp:simplePos x="0" y="0"/>
          <wp:positionH relativeFrom="margin">
            <wp:posOffset>-955315</wp:posOffset>
          </wp:positionH>
          <wp:positionV relativeFrom="page">
            <wp:posOffset>-300251</wp:posOffset>
          </wp:positionV>
          <wp:extent cx="2344167" cy="1787857"/>
          <wp:effectExtent l="0" t="0" r="0" b="0"/>
          <wp:wrapNone/>
          <wp:docPr id="11" name="Imagem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44167" cy="178785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0123F">
      <w:rPr>
        <w:noProof/>
      </w:rPr>
      <w:drawing>
        <wp:anchor distT="0" distB="0" distL="114300" distR="114300" simplePos="0" relativeHeight="251658240" behindDoc="0" locked="0" layoutInCell="1" allowOverlap="1" wp14:anchorId="2FA78417" wp14:editId="4A5218E2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68DBDA03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6E45D3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37B9645E" wp14:editId="50F1D742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line w14:anchorId="665138FA" id="Line 1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Pi9/rrBAQAAagMAAA4AAAAAAAAAAAAAAAAALgIA&#10;AGRycy9lMm9Eb2MueG1sUEsBAi0AFAAGAAgAAAAhAM7At+PbAAAABgEAAA8AAAAAAAAAAAAAAAAA&#10;GwQAAGRycy9kb3ducmV2LnhtbFBLBQYAAAAABAAEAPMAAAAjBQAAAAA=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678BA248" w:rsidR="00555AE7" w:rsidRPr="00E37DB5" w:rsidRDefault="006E45D3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75B047F" wp14:editId="20A15020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line w14:anchorId="17EF36B5" id="Line 19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"/>
          </w:pict>
        </mc:Fallback>
      </mc:AlternateConten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097287B1" w:rsidR="00555AE7" w:rsidRPr="00E37DB5" w:rsidRDefault="006E45D3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D4412E" wp14:editId="082EE0C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line w14:anchorId="565C4B27" id="Line 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"/>
          </w:pict>
        </mc:Fallback>
      </mc:AlternateConten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23EB2BA9" w:rsidR="00555AE7" w:rsidRPr="00E37DB5" w:rsidRDefault="006E45D3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C11CD91" wp14:editId="1EAB1256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7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line w14:anchorId="0F8523E9" id="Line 5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N+pLzMABAABpAwAADgAAAAAAAAAAAAAAAAAuAgAA&#10;ZHJzL2Uyb0RvYy54bWxQSwECLQAUAAYACAAAACEAzsC349sAAAAGAQAADwAAAAAAAAAAAAAAAAAa&#10;BAAAZHJzL2Rvd25yZXYueG1sUEsFBgAAAAAEAAQA8wAAACIFAAAAAA==&#10;"/>
          </w:pict>
        </mc:Fallback>
      </mc:AlternateConten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598F58FF" w:rsidR="00555AE7" w:rsidRDefault="006E45D3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270BAAA1" wp14:editId="34B9DE3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6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line w14:anchorId="05084B12" id="Line 7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" o:allowincell="f"/>
          </w:pict>
        </mc:Fallback>
      </mc:AlternateConten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2A73EF"/>
    <w:multiLevelType w:val="multilevel"/>
    <w:tmpl w:val="D8EA3752"/>
    <w:numStyleLink w:val="ListaNumerada-Nmeros"/>
  </w:abstractNum>
  <w:abstractNum w:abstractNumId="23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4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6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5A261AB3"/>
    <w:multiLevelType w:val="multilevel"/>
    <w:tmpl w:val="0416001F"/>
    <w:numStyleLink w:val="111111"/>
  </w:abstractNum>
  <w:abstractNum w:abstractNumId="28" w15:restartNumberingAfterBreak="0">
    <w:nsid w:val="5C1C5EC1"/>
    <w:multiLevelType w:val="multilevel"/>
    <w:tmpl w:val="0416001F"/>
    <w:numStyleLink w:val="111111"/>
  </w:abstractNum>
  <w:abstractNum w:abstractNumId="29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1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2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5"/>
  </w:num>
  <w:num w:numId="24">
    <w:abstractNumId w:val="30"/>
  </w:num>
  <w:num w:numId="25">
    <w:abstractNumId w:val="14"/>
  </w:num>
  <w:num w:numId="26">
    <w:abstractNumId w:val="23"/>
  </w:num>
  <w:num w:numId="27">
    <w:abstractNumId w:val="26"/>
  </w:num>
  <w:num w:numId="28">
    <w:abstractNumId w:val="29"/>
  </w:num>
  <w:num w:numId="29">
    <w:abstractNumId w:val="16"/>
  </w:num>
  <w:num w:numId="30">
    <w:abstractNumId w:val="31"/>
  </w:num>
  <w:num w:numId="31">
    <w:abstractNumId w:val="17"/>
  </w:num>
  <w:num w:numId="32">
    <w:abstractNumId w:val="24"/>
  </w:num>
  <w:num w:numId="33">
    <w:abstractNumId w:val="32"/>
  </w:num>
  <w:num w:numId="34">
    <w:abstractNumId w:val="13"/>
  </w:num>
  <w:num w:numId="35">
    <w:abstractNumId w:val="22"/>
  </w:num>
  <w:num w:numId="36">
    <w:abstractNumId w:val="12"/>
  </w:num>
  <w:num w:numId="37">
    <w:abstractNumId w:val="10"/>
  </w:num>
  <w:num w:numId="38">
    <w:abstractNumId w:val="15"/>
  </w:num>
  <w:num w:numId="39">
    <w:abstractNumId w:val="28"/>
  </w:num>
  <w:num w:numId="40">
    <w:abstractNumId w:val="27"/>
  </w:num>
  <w:num w:numId="41">
    <w:abstractNumId w:val="21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47F9"/>
    <w:rsid w:val="00006024"/>
    <w:rsid w:val="00012522"/>
    <w:rsid w:val="00016CA2"/>
    <w:rsid w:val="00023BDB"/>
    <w:rsid w:val="00023BE6"/>
    <w:rsid w:val="000241CB"/>
    <w:rsid w:val="00025B92"/>
    <w:rsid w:val="00025C15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57CA7"/>
    <w:rsid w:val="000601FD"/>
    <w:rsid w:val="00060584"/>
    <w:rsid w:val="00061A4E"/>
    <w:rsid w:val="0006291C"/>
    <w:rsid w:val="000646A8"/>
    <w:rsid w:val="00064F91"/>
    <w:rsid w:val="00065C63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588"/>
    <w:rsid w:val="00084B4B"/>
    <w:rsid w:val="000865E0"/>
    <w:rsid w:val="00092D1D"/>
    <w:rsid w:val="0009325B"/>
    <w:rsid w:val="00095FB0"/>
    <w:rsid w:val="000963BB"/>
    <w:rsid w:val="0009731A"/>
    <w:rsid w:val="000A3CBE"/>
    <w:rsid w:val="000A428A"/>
    <w:rsid w:val="000A51A2"/>
    <w:rsid w:val="000A5D88"/>
    <w:rsid w:val="000A788B"/>
    <w:rsid w:val="000B1822"/>
    <w:rsid w:val="000B315D"/>
    <w:rsid w:val="000B3FA6"/>
    <w:rsid w:val="000B4AF0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3DF3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6ED7"/>
    <w:rsid w:val="000D70A9"/>
    <w:rsid w:val="000D7BBE"/>
    <w:rsid w:val="000E095E"/>
    <w:rsid w:val="000E3F2F"/>
    <w:rsid w:val="000E4460"/>
    <w:rsid w:val="000E52BA"/>
    <w:rsid w:val="000E59A7"/>
    <w:rsid w:val="000E699A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68E"/>
    <w:rsid w:val="00104928"/>
    <w:rsid w:val="0010690C"/>
    <w:rsid w:val="001110D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4FDB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604D"/>
    <w:rsid w:val="001E71EE"/>
    <w:rsid w:val="001E7727"/>
    <w:rsid w:val="001F146B"/>
    <w:rsid w:val="001F1B2E"/>
    <w:rsid w:val="001F2A88"/>
    <w:rsid w:val="001F3BA8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207"/>
    <w:rsid w:val="00225E22"/>
    <w:rsid w:val="00226C15"/>
    <w:rsid w:val="002311C9"/>
    <w:rsid w:val="00232184"/>
    <w:rsid w:val="00233576"/>
    <w:rsid w:val="00237FB8"/>
    <w:rsid w:val="002402C9"/>
    <w:rsid w:val="00240535"/>
    <w:rsid w:val="00243EF2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2E4A"/>
    <w:rsid w:val="00266519"/>
    <w:rsid w:val="00266A51"/>
    <w:rsid w:val="00267493"/>
    <w:rsid w:val="00267993"/>
    <w:rsid w:val="002700C9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66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D11B3"/>
    <w:rsid w:val="002D20CC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4A42"/>
    <w:rsid w:val="00356729"/>
    <w:rsid w:val="00356FE2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97739"/>
    <w:rsid w:val="003A0204"/>
    <w:rsid w:val="003A0A50"/>
    <w:rsid w:val="003A0EEC"/>
    <w:rsid w:val="003A29DA"/>
    <w:rsid w:val="003A577D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62C4"/>
    <w:rsid w:val="0045648A"/>
    <w:rsid w:val="00456B3F"/>
    <w:rsid w:val="004604FC"/>
    <w:rsid w:val="00460E73"/>
    <w:rsid w:val="00460FA3"/>
    <w:rsid w:val="00461F08"/>
    <w:rsid w:val="00463337"/>
    <w:rsid w:val="00464BC2"/>
    <w:rsid w:val="004655AB"/>
    <w:rsid w:val="00467153"/>
    <w:rsid w:val="0046737B"/>
    <w:rsid w:val="00470140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F97"/>
    <w:rsid w:val="004C2186"/>
    <w:rsid w:val="004C2672"/>
    <w:rsid w:val="004C348E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0EEE"/>
    <w:rsid w:val="00531E82"/>
    <w:rsid w:val="00533C06"/>
    <w:rsid w:val="00535CA8"/>
    <w:rsid w:val="0054036C"/>
    <w:rsid w:val="00540BDA"/>
    <w:rsid w:val="005449B0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77592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8EB"/>
    <w:rsid w:val="005D1AEE"/>
    <w:rsid w:val="005D2E69"/>
    <w:rsid w:val="005D2FE3"/>
    <w:rsid w:val="005D38E8"/>
    <w:rsid w:val="005D4782"/>
    <w:rsid w:val="005D48E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1176"/>
    <w:rsid w:val="006711A3"/>
    <w:rsid w:val="00673A97"/>
    <w:rsid w:val="00674FDC"/>
    <w:rsid w:val="00675071"/>
    <w:rsid w:val="00675FA9"/>
    <w:rsid w:val="00680EEE"/>
    <w:rsid w:val="00682909"/>
    <w:rsid w:val="00683167"/>
    <w:rsid w:val="006837E4"/>
    <w:rsid w:val="00683804"/>
    <w:rsid w:val="00683930"/>
    <w:rsid w:val="006839FC"/>
    <w:rsid w:val="0068413B"/>
    <w:rsid w:val="00684865"/>
    <w:rsid w:val="00685E2C"/>
    <w:rsid w:val="00687D97"/>
    <w:rsid w:val="006941FB"/>
    <w:rsid w:val="00695056"/>
    <w:rsid w:val="006972BA"/>
    <w:rsid w:val="006A2712"/>
    <w:rsid w:val="006A4CEC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5D3"/>
    <w:rsid w:val="006E4F7F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35E88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DBE"/>
    <w:rsid w:val="00773DF9"/>
    <w:rsid w:val="007744BF"/>
    <w:rsid w:val="00781781"/>
    <w:rsid w:val="00783AF1"/>
    <w:rsid w:val="0078431A"/>
    <w:rsid w:val="007851F1"/>
    <w:rsid w:val="00786741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A7C4A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0279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81C"/>
    <w:rsid w:val="00851B4A"/>
    <w:rsid w:val="00853991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1A3D"/>
    <w:rsid w:val="008A3C10"/>
    <w:rsid w:val="008A6005"/>
    <w:rsid w:val="008B04AD"/>
    <w:rsid w:val="008B07EE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31E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0FD3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967"/>
    <w:rsid w:val="00980662"/>
    <w:rsid w:val="00984EBE"/>
    <w:rsid w:val="00991CE0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1F7A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2C3F"/>
    <w:rsid w:val="00A841FB"/>
    <w:rsid w:val="00A858C8"/>
    <w:rsid w:val="00A90097"/>
    <w:rsid w:val="00A90A7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52223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67BD0"/>
    <w:rsid w:val="00B7209B"/>
    <w:rsid w:val="00B74697"/>
    <w:rsid w:val="00B74AE0"/>
    <w:rsid w:val="00B74DE4"/>
    <w:rsid w:val="00B75290"/>
    <w:rsid w:val="00B7605D"/>
    <w:rsid w:val="00B832D1"/>
    <w:rsid w:val="00B843E5"/>
    <w:rsid w:val="00B847B9"/>
    <w:rsid w:val="00B85BE7"/>
    <w:rsid w:val="00B87609"/>
    <w:rsid w:val="00B90DE3"/>
    <w:rsid w:val="00B914FE"/>
    <w:rsid w:val="00B91FC1"/>
    <w:rsid w:val="00B94C38"/>
    <w:rsid w:val="00B96807"/>
    <w:rsid w:val="00B968A7"/>
    <w:rsid w:val="00B97083"/>
    <w:rsid w:val="00BA06E5"/>
    <w:rsid w:val="00BA1813"/>
    <w:rsid w:val="00BA1E7D"/>
    <w:rsid w:val="00BA33FA"/>
    <w:rsid w:val="00BA4A25"/>
    <w:rsid w:val="00BA52B3"/>
    <w:rsid w:val="00BA6F67"/>
    <w:rsid w:val="00BA728F"/>
    <w:rsid w:val="00BB16F8"/>
    <w:rsid w:val="00BB1C7D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5EB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624B"/>
    <w:rsid w:val="00C26C3F"/>
    <w:rsid w:val="00C301CA"/>
    <w:rsid w:val="00C32A5E"/>
    <w:rsid w:val="00C34C86"/>
    <w:rsid w:val="00C3517F"/>
    <w:rsid w:val="00C40F32"/>
    <w:rsid w:val="00C44BE7"/>
    <w:rsid w:val="00C45F7F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509"/>
    <w:rsid w:val="00C67339"/>
    <w:rsid w:val="00C70650"/>
    <w:rsid w:val="00C7184E"/>
    <w:rsid w:val="00C7265F"/>
    <w:rsid w:val="00C73C56"/>
    <w:rsid w:val="00C75934"/>
    <w:rsid w:val="00C763CB"/>
    <w:rsid w:val="00C76512"/>
    <w:rsid w:val="00C8045F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4BA7"/>
    <w:rsid w:val="00CE50A4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F7B"/>
    <w:rsid w:val="00D26144"/>
    <w:rsid w:val="00D27FAD"/>
    <w:rsid w:val="00D32083"/>
    <w:rsid w:val="00D32C72"/>
    <w:rsid w:val="00D3430A"/>
    <w:rsid w:val="00D40B7E"/>
    <w:rsid w:val="00D40C5F"/>
    <w:rsid w:val="00D41C8D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5B14"/>
    <w:rsid w:val="00D66204"/>
    <w:rsid w:val="00D66266"/>
    <w:rsid w:val="00D66B8E"/>
    <w:rsid w:val="00D66E74"/>
    <w:rsid w:val="00D67AAA"/>
    <w:rsid w:val="00D702A9"/>
    <w:rsid w:val="00D702B3"/>
    <w:rsid w:val="00D70E98"/>
    <w:rsid w:val="00D73FA2"/>
    <w:rsid w:val="00D74036"/>
    <w:rsid w:val="00D75947"/>
    <w:rsid w:val="00D817B1"/>
    <w:rsid w:val="00D8262D"/>
    <w:rsid w:val="00D87E8F"/>
    <w:rsid w:val="00D9034D"/>
    <w:rsid w:val="00D90F53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39C5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3D8B"/>
    <w:rsid w:val="00DF43AD"/>
    <w:rsid w:val="00DF447A"/>
    <w:rsid w:val="00DF4B82"/>
    <w:rsid w:val="00DF734F"/>
    <w:rsid w:val="00DF761F"/>
    <w:rsid w:val="00DF7F27"/>
    <w:rsid w:val="00E003EB"/>
    <w:rsid w:val="00E01428"/>
    <w:rsid w:val="00E023CD"/>
    <w:rsid w:val="00E03E40"/>
    <w:rsid w:val="00E04392"/>
    <w:rsid w:val="00E0524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4FBF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100F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5963"/>
    <w:rsid w:val="00EB6AB4"/>
    <w:rsid w:val="00EC1FBF"/>
    <w:rsid w:val="00EC4F81"/>
    <w:rsid w:val="00EC5918"/>
    <w:rsid w:val="00ED0474"/>
    <w:rsid w:val="00ED095F"/>
    <w:rsid w:val="00ED0FDD"/>
    <w:rsid w:val="00ED1F10"/>
    <w:rsid w:val="00ED27C2"/>
    <w:rsid w:val="00ED2909"/>
    <w:rsid w:val="00ED29B0"/>
    <w:rsid w:val="00ED374B"/>
    <w:rsid w:val="00ED3E07"/>
    <w:rsid w:val="00ED6A45"/>
    <w:rsid w:val="00ED6B97"/>
    <w:rsid w:val="00ED73A4"/>
    <w:rsid w:val="00EE15A7"/>
    <w:rsid w:val="00EE304C"/>
    <w:rsid w:val="00EE6E79"/>
    <w:rsid w:val="00EF00DE"/>
    <w:rsid w:val="00EF58CB"/>
    <w:rsid w:val="00F016CF"/>
    <w:rsid w:val="00F025DD"/>
    <w:rsid w:val="00F03220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47DFB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973C1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4F90"/>
    <w:rsid w:val="00FE5655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styleId="SemEspaamento">
    <w:name w:val="No Spacing"/>
    <w:uiPriority w:val="1"/>
    <w:qFormat/>
    <w:rsid w:val="005449B0"/>
    <w:pPr>
      <w:tabs>
        <w:tab w:val="left" w:pos="851"/>
      </w:tabs>
      <w:jc w:val="both"/>
    </w:pPr>
    <w:rPr>
      <w:rFonts w:ascii="Arial" w:hAnsi="Arial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39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5.xml"/><Relationship Id="rId21" Type="http://schemas.openxmlformats.org/officeDocument/2006/relationships/image" Target="media/image6.png"/><Relationship Id="rId42" Type="http://schemas.openxmlformats.org/officeDocument/2006/relationships/image" Target="media/image21.png"/><Relationship Id="rId47" Type="http://schemas.openxmlformats.org/officeDocument/2006/relationships/header" Target="header9.xml"/><Relationship Id="rId63" Type="http://schemas.openxmlformats.org/officeDocument/2006/relationships/footer" Target="footer13.xml"/><Relationship Id="rId68" Type="http://schemas.openxmlformats.org/officeDocument/2006/relationships/header" Target="header17.xm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footer" Target="footer3.xml"/><Relationship Id="rId29" Type="http://schemas.openxmlformats.org/officeDocument/2006/relationships/footer" Target="footer7.xml"/><Relationship Id="rId11" Type="http://schemas.openxmlformats.org/officeDocument/2006/relationships/footer" Target="footer2.xml"/><Relationship Id="rId24" Type="http://schemas.openxmlformats.org/officeDocument/2006/relationships/header" Target="header5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26.png"/><Relationship Id="rId58" Type="http://schemas.openxmlformats.org/officeDocument/2006/relationships/header" Target="header12.xml"/><Relationship Id="rId66" Type="http://schemas.openxmlformats.org/officeDocument/2006/relationships/header" Target="header16.xml"/><Relationship Id="rId5" Type="http://schemas.openxmlformats.org/officeDocument/2006/relationships/settings" Target="settings.xml"/><Relationship Id="rId61" Type="http://schemas.openxmlformats.org/officeDocument/2006/relationships/header" Target="header13.xml"/><Relationship Id="rId19" Type="http://schemas.openxmlformats.org/officeDocument/2006/relationships/image" Target="media/image4.png"/><Relationship Id="rId14" Type="http://schemas.openxmlformats.org/officeDocument/2006/relationships/header" Target="header2.xml"/><Relationship Id="rId22" Type="http://schemas.openxmlformats.org/officeDocument/2006/relationships/image" Target="media/image7.png"/><Relationship Id="rId27" Type="http://schemas.openxmlformats.org/officeDocument/2006/relationships/footer" Target="footer6.xm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footer" Target="footer8.xml"/><Relationship Id="rId56" Type="http://schemas.openxmlformats.org/officeDocument/2006/relationships/header" Target="header11.xml"/><Relationship Id="rId64" Type="http://schemas.openxmlformats.org/officeDocument/2006/relationships/header" Target="header15.xml"/><Relationship Id="rId69" Type="http://schemas.openxmlformats.org/officeDocument/2006/relationships/footer" Target="footer16.xml"/><Relationship Id="rId8" Type="http://schemas.openxmlformats.org/officeDocument/2006/relationships/endnotes" Target="endnotes.xml"/><Relationship Id="rId51" Type="http://schemas.openxmlformats.org/officeDocument/2006/relationships/footer" Target="footer10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footer" Target="footer4.xml"/><Relationship Id="rId25" Type="http://schemas.openxmlformats.org/officeDocument/2006/relationships/header" Target="header6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header" Target="header8.xml"/><Relationship Id="rId59" Type="http://schemas.openxmlformats.org/officeDocument/2006/relationships/footer" Target="footer12.xml"/><Relationship Id="rId67" Type="http://schemas.openxmlformats.org/officeDocument/2006/relationships/footer" Target="footer15.xml"/><Relationship Id="rId20" Type="http://schemas.openxmlformats.org/officeDocument/2006/relationships/image" Target="media/image5.png"/><Relationship Id="rId41" Type="http://schemas.openxmlformats.org/officeDocument/2006/relationships/image" Target="media/image20.png"/><Relationship Id="rId54" Type="http://schemas.openxmlformats.org/officeDocument/2006/relationships/image" Target="media/image27.png"/><Relationship Id="rId62" Type="http://schemas.openxmlformats.org/officeDocument/2006/relationships/header" Target="header14.xml"/><Relationship Id="rId70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header" Target="header7.xml"/><Relationship Id="rId36" Type="http://schemas.openxmlformats.org/officeDocument/2006/relationships/image" Target="media/image15.png"/><Relationship Id="rId49" Type="http://schemas.openxmlformats.org/officeDocument/2006/relationships/footer" Target="footer9.xml"/><Relationship Id="rId57" Type="http://schemas.openxmlformats.org/officeDocument/2006/relationships/footer" Target="footer11.xml"/><Relationship Id="rId10" Type="http://schemas.openxmlformats.org/officeDocument/2006/relationships/footer" Target="footer1.xm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footer" Target="footer14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header" Target="header4.xml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header" Target="header10.xml"/><Relationship Id="rId55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96BB8F-6A4F-459C-A018-45D6DA8FB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</Template>
  <TotalTime>20</TotalTime>
  <Pages>26</Pages>
  <Words>1829</Words>
  <Characters>9881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gabriel ferraz</cp:lastModifiedBy>
  <cp:revision>4</cp:revision>
  <cp:lastPrinted>2009-11-04T00:12:00Z</cp:lastPrinted>
  <dcterms:created xsi:type="dcterms:W3CDTF">2020-12-10T18:33:00Z</dcterms:created>
  <dcterms:modified xsi:type="dcterms:W3CDTF">2020-12-10T23:19:00Z</dcterms:modified>
</cp:coreProperties>
</file>