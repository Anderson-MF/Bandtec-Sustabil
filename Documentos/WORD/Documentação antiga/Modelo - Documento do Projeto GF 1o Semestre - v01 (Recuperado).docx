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5FB1EF4B" w:rsidR="0060123F" w:rsidRDefault="00FC2E64" w:rsidP="00A379BB">
      <w:pPr>
        <w:spacing w:line="240" w:lineRule="auto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835EAAF" wp14:editId="0EDF2724">
            <wp:extent cx="1752600" cy="1443306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ustabi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085" cy="14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4AC3D4A" w14:textId="77777777" w:rsidR="00763CC6" w:rsidRPr="00681A68" w:rsidRDefault="00763CC6" w:rsidP="00763CC6">
      <w:pPr>
        <w:jc w:val="center"/>
        <w:rPr>
          <w:rFonts w:cs="Arial"/>
        </w:rPr>
      </w:pPr>
      <w:r>
        <w:rPr>
          <w:rFonts w:cs="Arial"/>
        </w:rPr>
        <w:t>Anderson Mariano</w:t>
      </w:r>
    </w:p>
    <w:p w14:paraId="1EB81754" w14:textId="77777777" w:rsidR="00763CC6" w:rsidRPr="00F0322F" w:rsidRDefault="00763CC6" w:rsidP="00763CC6">
      <w:pPr>
        <w:jc w:val="center"/>
        <w:rPr>
          <w:rFonts w:cs="Arial"/>
          <w:lang w:val="en-US"/>
        </w:rPr>
      </w:pPr>
      <w:r w:rsidRPr="00F0322F">
        <w:rPr>
          <w:rFonts w:cs="Arial"/>
          <w:lang w:val="en-US"/>
        </w:rPr>
        <w:t>Felipe Mallasen</w:t>
      </w:r>
    </w:p>
    <w:p w14:paraId="1763A405" w14:textId="77777777" w:rsidR="00763CC6" w:rsidRPr="00F0322F" w:rsidRDefault="00763CC6" w:rsidP="00763CC6">
      <w:pPr>
        <w:jc w:val="center"/>
        <w:rPr>
          <w:rFonts w:cs="Arial"/>
          <w:lang w:val="en-US"/>
        </w:rPr>
      </w:pPr>
      <w:r w:rsidRPr="00F0322F">
        <w:rPr>
          <w:rFonts w:cs="Arial"/>
          <w:lang w:val="en-US"/>
        </w:rPr>
        <w:t>Gabriel Ferraz</w:t>
      </w:r>
    </w:p>
    <w:p w14:paraId="649817A0" w14:textId="77777777" w:rsidR="00763CC6" w:rsidRPr="00F0322F" w:rsidRDefault="00763CC6" w:rsidP="00763CC6">
      <w:pPr>
        <w:jc w:val="center"/>
        <w:rPr>
          <w:rFonts w:cs="Arial"/>
          <w:lang w:val="en-US"/>
        </w:rPr>
      </w:pPr>
      <w:r w:rsidRPr="00F0322F">
        <w:rPr>
          <w:rFonts w:cs="Arial"/>
          <w:lang w:val="en-US"/>
        </w:rPr>
        <w:t>Gabriel Wesley</w:t>
      </w:r>
    </w:p>
    <w:p w14:paraId="39CF3DBA" w14:textId="77777777" w:rsidR="00763CC6" w:rsidRPr="00681A68" w:rsidRDefault="00763CC6" w:rsidP="00763CC6">
      <w:pPr>
        <w:jc w:val="center"/>
        <w:rPr>
          <w:rFonts w:cs="Arial"/>
        </w:rPr>
      </w:pPr>
      <w:r>
        <w:rPr>
          <w:rFonts w:cs="Arial"/>
        </w:rPr>
        <w:t>Jean Sousa</w:t>
      </w:r>
    </w:p>
    <w:p w14:paraId="5E7FD1EC" w14:textId="77777777" w:rsidR="00763CC6" w:rsidRPr="00681A68" w:rsidRDefault="00763CC6" w:rsidP="00763CC6">
      <w:pPr>
        <w:jc w:val="center"/>
        <w:rPr>
          <w:rFonts w:cs="Arial"/>
        </w:rPr>
      </w:pPr>
      <w:r w:rsidRPr="00681A68">
        <w:rPr>
          <w:rFonts w:cs="Arial"/>
        </w:rPr>
        <w:t>L</w:t>
      </w:r>
      <w:r>
        <w:rPr>
          <w:rFonts w:cs="Arial"/>
        </w:rPr>
        <w:t>ucas Ferreira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4EC1F066" w14:textId="77777777" w:rsidR="00763CC6" w:rsidRPr="00681A68" w:rsidRDefault="00763CC6" w:rsidP="00763CC6">
      <w:pPr>
        <w:jc w:val="center"/>
        <w:rPr>
          <w:rFonts w:cs="Arial"/>
        </w:rPr>
      </w:pPr>
      <w:r>
        <w:rPr>
          <w:rFonts w:cs="Arial"/>
          <w:b/>
          <w:bCs/>
        </w:rPr>
        <w:t>SUSTABIL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  <w:bookmarkStart w:id="0" w:name="_GoBack"/>
      <w:bookmarkEnd w:id="0"/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400EB170" w:rsidR="00370E34" w:rsidRDefault="00A379BB" w:rsidP="00E07423">
      <w:pPr>
        <w:pStyle w:val="NormalGrande"/>
      </w:pPr>
      <w:r>
        <w:t>20</w:t>
      </w:r>
      <w:r w:rsidR="00A921EF">
        <w:t>20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1" w:name="_Toc124080441"/>
    <w:bookmarkStart w:id="2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20852DA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Arduino</w:t>
      </w:r>
      <w:r w:rsidR="007C3A60">
        <w:rPr>
          <w:b/>
          <w:noProof/>
        </w:rPr>
        <w:t>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35F1FF2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lastRenderedPageBreak/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 w:rsidR="00C17003">
        <w:rPr>
          <w:b/>
          <w:noProof/>
        </w:rPr>
        <w:t xml:space="preserve">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3" w:name="_Toc121491440"/>
      <w:bookmarkStart w:id="4" w:name="_Toc124080445"/>
      <w:bookmarkEnd w:id="1"/>
      <w:bookmarkEnd w:id="2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FC2E64">
          <w:headerReference w:type="default" r:id="rId10"/>
          <w:footerReference w:type="even" r:id="rId11"/>
          <w:footerReference w:type="default" r:id="rId12"/>
          <w:pgSz w:w="11907" w:h="16840" w:code="9"/>
          <w:pgMar w:top="1544" w:right="1134" w:bottom="1531" w:left="1701" w:header="4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A921EF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5" w:name="_Toc512519587"/>
      <w:bookmarkEnd w:id="3"/>
      <w:bookmarkEnd w:id="4"/>
      <w:r>
        <w:lastRenderedPageBreak/>
        <w:t>VISÃO DO PROJETO</w:t>
      </w:r>
      <w:bookmarkEnd w:id="5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6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6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7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>Mercado de IoT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512519591"/>
      <w:r w:rsidRPr="00192CAB">
        <w:rPr>
          <w:b/>
        </w:rPr>
        <w:t>objetivo da solução</w:t>
      </w:r>
      <w:bookmarkEnd w:id="8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Product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A921EF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7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8" w:name="_Toc512519601"/>
      <w:r w:rsidRPr="00192CAB">
        <w:rPr>
          <w:b/>
        </w:rPr>
        <w:t>Solução Técnica - Aplicação</w:t>
      </w:r>
      <w:bookmarkEnd w:id="18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9" w:name="_Toc512519602"/>
      <w:r w:rsidRPr="00192CAB">
        <w:rPr>
          <w:b/>
        </w:rPr>
        <w:t>Banco de Dados</w:t>
      </w:r>
      <w:bookmarkEnd w:id="19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0" w:name="_Toc512519603"/>
      <w:r w:rsidRPr="00192CAB">
        <w:rPr>
          <w:b/>
        </w:rPr>
        <w:t>Protótipo das telas, lógica e usabilidade</w:t>
      </w:r>
      <w:bookmarkEnd w:id="20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1" w:name="_Toc512519604"/>
      <w:r w:rsidRPr="00192CAB">
        <w:rPr>
          <w:b/>
        </w:rPr>
        <w:t>Testes</w:t>
      </w:r>
      <w:bookmarkEnd w:id="21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7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2" w:name="_Toc512519605"/>
      <w:r>
        <w:lastRenderedPageBreak/>
        <w:t>implantação do projeto</w:t>
      </w:r>
      <w:bookmarkEnd w:id="22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3" w:name="_Toc512519606"/>
      <w:r w:rsidRPr="00192CAB">
        <w:rPr>
          <w:b/>
        </w:rPr>
        <w:t>Manual de Instalação da solução</w:t>
      </w:r>
      <w:bookmarkEnd w:id="23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4" w:name="_Toc512519607"/>
      <w:r w:rsidRPr="00192CAB">
        <w:rPr>
          <w:b/>
        </w:rPr>
        <w:t>Processo de Atendimento e Suporte</w:t>
      </w:r>
      <w:bookmarkEnd w:id="24"/>
      <w:r w:rsidR="00C17003">
        <w:rPr>
          <w:b/>
        </w:rPr>
        <w:t xml:space="preserve"> / FERRAMENTA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A921EF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5" w:name="_Ref125307146"/>
      <w:bookmarkStart w:id="26" w:name="_Toc125374527"/>
      <w:bookmarkStart w:id="27" w:name="_Toc156754424"/>
      <w:bookmarkStart w:id="28" w:name="_Toc512519608"/>
      <w:r>
        <w:lastRenderedPageBreak/>
        <w:t>CONCLUSÕES</w:t>
      </w:r>
      <w:bookmarkEnd w:id="25"/>
      <w:bookmarkEnd w:id="26"/>
      <w:bookmarkEnd w:id="27"/>
      <w:bookmarkEnd w:id="28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9" w:name="_Toc512519609"/>
      <w:r w:rsidRPr="00192CAB">
        <w:rPr>
          <w:b/>
        </w:rPr>
        <w:t>resultados</w:t>
      </w:r>
      <w:bookmarkEnd w:id="29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0" w:name="_Toc512519610"/>
      <w:r w:rsidRPr="00192CAB">
        <w:rPr>
          <w:b/>
        </w:rPr>
        <w:t>Processo de aprendizado com o projeto</w:t>
      </w:r>
      <w:bookmarkEnd w:id="30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1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1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2" w:name="_Toc124080469"/>
      <w:bookmarkStart w:id="33" w:name="_Toc125201972"/>
      <w:bookmarkStart w:id="34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5" w:name="_Toc156754425"/>
      <w:bookmarkStart w:id="36" w:name="_Toc512519612"/>
      <w:r w:rsidRPr="00B55442">
        <w:lastRenderedPageBreak/>
        <w:t>ReferÊncias</w:t>
      </w:r>
      <w:bookmarkEnd w:id="32"/>
      <w:bookmarkEnd w:id="33"/>
      <w:bookmarkEnd w:id="34"/>
      <w:bookmarkEnd w:id="35"/>
      <w:bookmarkEnd w:id="36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04B9B" w14:textId="77777777" w:rsidR="00E60875" w:rsidRDefault="00E60875">
      <w:r>
        <w:separator/>
      </w:r>
    </w:p>
    <w:p w14:paraId="73514EF3" w14:textId="77777777" w:rsidR="00E60875" w:rsidRDefault="00E60875"/>
    <w:p w14:paraId="114EB1B9" w14:textId="77777777" w:rsidR="00E60875" w:rsidRDefault="00E60875"/>
    <w:p w14:paraId="1304B9FC" w14:textId="77777777" w:rsidR="00E60875" w:rsidRDefault="00E60875"/>
  </w:endnote>
  <w:endnote w:type="continuationSeparator" w:id="0">
    <w:p w14:paraId="6F4B31D6" w14:textId="77777777" w:rsidR="00E60875" w:rsidRDefault="00E60875">
      <w:r>
        <w:continuationSeparator/>
      </w:r>
    </w:p>
    <w:p w14:paraId="32C3D4D5" w14:textId="77777777" w:rsidR="00E60875" w:rsidRDefault="00E60875"/>
    <w:p w14:paraId="1DC8AD0C" w14:textId="77777777" w:rsidR="00E60875" w:rsidRDefault="00E60875"/>
    <w:p w14:paraId="36A36BA5" w14:textId="77777777" w:rsidR="00E60875" w:rsidRDefault="00E608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C0C7" w14:textId="77777777" w:rsidR="00E60875" w:rsidRDefault="00E60875">
      <w:r>
        <w:separator/>
      </w:r>
    </w:p>
    <w:p w14:paraId="7C7B55CD" w14:textId="77777777" w:rsidR="00E60875" w:rsidRDefault="00E60875"/>
    <w:p w14:paraId="22978C91" w14:textId="77777777" w:rsidR="00E60875" w:rsidRDefault="00E60875"/>
    <w:p w14:paraId="2AF84A27" w14:textId="77777777" w:rsidR="00E60875" w:rsidRDefault="00E60875"/>
  </w:footnote>
  <w:footnote w:type="continuationSeparator" w:id="0">
    <w:p w14:paraId="779E907E" w14:textId="77777777" w:rsidR="00E60875" w:rsidRDefault="00E60875">
      <w:r>
        <w:continuationSeparator/>
      </w:r>
    </w:p>
    <w:p w14:paraId="191A265D" w14:textId="77777777" w:rsidR="00E60875" w:rsidRDefault="00E60875"/>
    <w:p w14:paraId="1B3E898A" w14:textId="77777777" w:rsidR="00E60875" w:rsidRDefault="00E60875"/>
    <w:p w14:paraId="492F3F1C" w14:textId="77777777" w:rsidR="00E60875" w:rsidRDefault="00E608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3DB1329F" w:rsidR="00555AE7" w:rsidRDefault="00FC2E64" w:rsidP="00FC2E64">
    <w:pPr>
      <w:ind w:left="-1134"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37D5CD7B">
          <wp:simplePos x="0" y="0"/>
          <wp:positionH relativeFrom="column">
            <wp:posOffset>4225925</wp:posOffset>
          </wp:positionH>
          <wp:positionV relativeFrom="paragraph">
            <wp:posOffset>264160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75" name="Imagem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</w:rPr>
      <w:drawing>
        <wp:inline distT="0" distB="0" distL="0" distR="0" wp14:anchorId="5A110F43" wp14:editId="5D25720E">
          <wp:extent cx="1752600" cy="1328907"/>
          <wp:effectExtent l="0" t="0" r="0" b="0"/>
          <wp:docPr id="74" name="Imagem 74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ustabil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7227" cy="1370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02F4EA86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FC2E6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4688A37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A722E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00365CE4" w:rsidR="00555AE7" w:rsidRPr="00E37DB5" w:rsidRDefault="00FC2E64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8DAE2A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6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5EB7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474C233E" w:rsidR="00555AE7" w:rsidRPr="00E37DB5" w:rsidRDefault="00FC2E64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338D1AD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230A0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F86qyM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6F677177" w:rsidR="00555AE7" w:rsidRPr="00E37DB5" w:rsidRDefault="00FC2E64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713A94B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72140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MlsQa7BAQAAagMAAA4AAAAAAAAAAAAAAAAALgIA&#10;AGRycy9lMm9Eb2MueG1sUEsBAi0AFAAGAAgAAAAhAM7At+PbAAAABgEAAA8AAAAAAAAAAAAAAAAA&#10;GwQAAGRycy9kb3ducmV2LnhtbFBLBQYAAAAABAAEAPMAAAAj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65862DA3" w:rsidR="00555AE7" w:rsidRDefault="00FC2E64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29A2CC5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785C8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gdkWDcABAABq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69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63CC6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1E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57DF6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0875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E64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5C200DD0-22FD-40CE-823D-10A81EF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www.ncbi.nlm.nih.gov/entrez/query.fcgi?cmd=Retrieve&amp;db=PubMed&amp;dopt=Citation&amp;list_uids=15090378" TargetMode="Externa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://www.ncbi.nlm.nih.gov/entrez/query.fcgi?cmd=Retrieve&amp;db=PubMed&amp;dopt=Citation&amp;list_uids=633700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theme" Target="theme/theme1.xml"/><Relationship Id="rId20" Type="http://schemas.openxmlformats.org/officeDocument/2006/relationships/footer" Target="footer5.xml"/><Relationship Id="rId41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1FD42-C9E4-4CFC-A80D-7A3CE8F7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98</TotalTime>
  <Pages>14</Pages>
  <Words>1075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gabriel ferraz</cp:lastModifiedBy>
  <cp:revision>1</cp:revision>
  <cp:lastPrinted>2009-11-04T00:12:00Z</cp:lastPrinted>
  <dcterms:created xsi:type="dcterms:W3CDTF">2017-11-20T21:48:00Z</dcterms:created>
  <dcterms:modified xsi:type="dcterms:W3CDTF">2020-12-05T17:28:00Z</dcterms:modified>
</cp:coreProperties>
</file>